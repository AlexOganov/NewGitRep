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0099143"/>
        <w:placeholder>
          <w:docPart w:val="6965B09E3ED8487685F53D8F3DD68E20"/>
        </w:placeholder>
        <w:text/>
      </w:sdtPr>
      <w:sdtEndPr/>
      <w:sdtContent>
        <w:p w:rsidR="00A03E68" w:rsidRDefault="00481D88" w:rsidP="00492064">
          <w:pPr>
            <w:pStyle w:val="Title"/>
            <w:jc w:val="center"/>
          </w:pPr>
          <w:r>
            <w:t>fws-I_Op</w:t>
          </w:r>
          <w:r w:rsidR="00A10DA0">
            <w:t>_</w:t>
          </w:r>
          <w:r>
            <w:t>Distance</w:t>
          </w:r>
          <w:r w:rsidR="005032ED">
            <w:t xml:space="preserve"> TMS</w:t>
          </w:r>
        </w:p>
      </w:sdtContent>
    </w:sdt>
    <w:p w:rsidR="00492064" w:rsidRDefault="00A07D2E" w:rsidP="00492064">
      <w:pPr>
        <w:pStyle w:val="Title"/>
        <w:jc w:val="center"/>
      </w:pPr>
      <w:r>
        <w:t>Software</w:t>
      </w:r>
      <w:r w:rsidR="00492064">
        <w:t xml:space="preserve"> Build </w:t>
      </w:r>
      <w:r w:rsidR="00492064" w:rsidRPr="00492064">
        <w:t>Procedure</w:t>
      </w:r>
    </w:p>
    <w:p w:rsidR="00492064" w:rsidRDefault="00492064" w:rsidP="00492064">
      <w:pPr>
        <w:jc w:val="center"/>
        <w:rPr>
          <w:rStyle w:val="Strong"/>
        </w:rPr>
      </w:pPr>
    </w:p>
    <w:p w:rsidR="00492064" w:rsidRPr="007879D8" w:rsidRDefault="00114ACA" w:rsidP="00492064">
      <w:pPr>
        <w:jc w:val="center"/>
        <w:rPr>
          <w:rStyle w:val="Strong"/>
          <w:sz w:val="32"/>
          <w:szCs w:val="32"/>
        </w:rPr>
      </w:pPr>
      <w:r>
        <w:rPr>
          <w:rStyle w:val="Strong"/>
          <w:sz w:val="32"/>
          <w:szCs w:val="32"/>
        </w:rPr>
        <w:t xml:space="preserve">Date: </w:t>
      </w:r>
      <w:r w:rsidR="0088751C">
        <w:rPr>
          <w:rStyle w:val="Strong"/>
          <w:sz w:val="32"/>
          <w:szCs w:val="32"/>
        </w:rPr>
        <w:fldChar w:fldCharType="begin"/>
      </w:r>
      <w:r w:rsidR="0088751C">
        <w:rPr>
          <w:rStyle w:val="Strong"/>
          <w:sz w:val="32"/>
          <w:szCs w:val="32"/>
        </w:rPr>
        <w:instrText xml:space="preserve"> DATE \@ "MMMM d, yyyy" </w:instrText>
      </w:r>
      <w:r w:rsidR="0088751C">
        <w:rPr>
          <w:rStyle w:val="Strong"/>
          <w:sz w:val="32"/>
          <w:szCs w:val="32"/>
        </w:rPr>
        <w:fldChar w:fldCharType="separate"/>
      </w:r>
      <w:r w:rsidR="00420EAA">
        <w:rPr>
          <w:rStyle w:val="Strong"/>
          <w:noProof/>
          <w:sz w:val="32"/>
          <w:szCs w:val="32"/>
        </w:rPr>
        <w:t>April 3, 2018</w:t>
      </w:r>
      <w:r w:rsidR="0088751C">
        <w:rPr>
          <w:rStyle w:val="Strong"/>
          <w:sz w:val="32"/>
          <w:szCs w:val="32"/>
        </w:rPr>
        <w:fldChar w:fldCharType="end"/>
      </w:r>
    </w:p>
    <w:p w:rsidR="00492064" w:rsidRDefault="00492064" w:rsidP="00492064">
      <w:pPr>
        <w:jc w:val="center"/>
        <w:rPr>
          <w:rStyle w:val="Strong"/>
        </w:rPr>
      </w:pPr>
    </w:p>
    <w:p w:rsidR="00492064" w:rsidRPr="007879D8" w:rsidRDefault="00492064" w:rsidP="00492064">
      <w:pPr>
        <w:jc w:val="center"/>
        <w:rPr>
          <w:rStyle w:val="Strong"/>
          <w:sz w:val="24"/>
          <w:szCs w:val="24"/>
        </w:rPr>
      </w:pPr>
      <w:r w:rsidRPr="007879D8">
        <w:rPr>
          <w:rStyle w:val="Strong"/>
          <w:sz w:val="24"/>
          <w:szCs w:val="24"/>
        </w:rPr>
        <w:t>Prepared for:</w:t>
      </w:r>
    </w:p>
    <w:p w:rsidR="00492064" w:rsidRPr="007879D8" w:rsidRDefault="00492064" w:rsidP="00492064">
      <w:pPr>
        <w:jc w:val="center"/>
        <w:rPr>
          <w:rStyle w:val="Strong"/>
          <w:sz w:val="24"/>
          <w:szCs w:val="24"/>
        </w:rPr>
      </w:pPr>
      <w:r w:rsidRPr="007879D8">
        <w:rPr>
          <w:rStyle w:val="Strong"/>
          <w:sz w:val="24"/>
          <w:szCs w:val="24"/>
        </w:rPr>
        <w:t>INTERNAL USE ONLY</w:t>
      </w:r>
    </w:p>
    <w:p w:rsidR="00492064" w:rsidRDefault="00492064" w:rsidP="00492064">
      <w:pPr>
        <w:jc w:val="center"/>
        <w:rPr>
          <w:rStyle w:val="Strong"/>
        </w:rPr>
      </w:pPr>
    </w:p>
    <w:p w:rsidR="00492064" w:rsidRPr="007879D8" w:rsidRDefault="00492064" w:rsidP="00492064">
      <w:pPr>
        <w:jc w:val="center"/>
        <w:rPr>
          <w:rStyle w:val="Strong"/>
          <w:sz w:val="24"/>
          <w:szCs w:val="24"/>
        </w:rPr>
      </w:pPr>
      <w:r w:rsidRPr="007879D8">
        <w:rPr>
          <w:rStyle w:val="Strong"/>
          <w:sz w:val="24"/>
          <w:szCs w:val="24"/>
        </w:rPr>
        <w:t>Prepared By:</w:t>
      </w:r>
    </w:p>
    <w:p w:rsidR="00492064" w:rsidRDefault="00492064" w:rsidP="00492064">
      <w:pPr>
        <w:jc w:val="center"/>
        <w:rPr>
          <w:rStyle w:val="Strong"/>
        </w:rPr>
      </w:pPr>
      <w:r>
        <w:rPr>
          <w:rStyle w:val="Strong"/>
          <w:noProof/>
        </w:rPr>
        <w:drawing>
          <wp:inline distT="0" distB="0" distL="0" distR="0">
            <wp:extent cx="1828800" cy="287655"/>
            <wp:effectExtent l="0" t="0" r="0" b="0"/>
            <wp:docPr id="1" name="Picture 1" descr="C:\Users\christopher.houle\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houle\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87655"/>
                    </a:xfrm>
                    <a:prstGeom prst="rect">
                      <a:avLst/>
                    </a:prstGeom>
                    <a:noFill/>
                    <a:ln>
                      <a:noFill/>
                    </a:ln>
                  </pic:spPr>
                </pic:pic>
              </a:graphicData>
            </a:graphic>
          </wp:inline>
        </w:drawing>
      </w:r>
    </w:p>
    <w:p w:rsidR="00492064" w:rsidRPr="00492064" w:rsidRDefault="00492064" w:rsidP="007879D8">
      <w:pPr>
        <w:spacing w:line="240" w:lineRule="auto"/>
        <w:jc w:val="center"/>
        <w:rPr>
          <w:rStyle w:val="Strong"/>
        </w:rPr>
      </w:pPr>
      <w:r w:rsidRPr="00492064">
        <w:rPr>
          <w:rStyle w:val="Strong"/>
        </w:rPr>
        <w:t>Information &amp; Electronic Systems Integration Inc.</w:t>
      </w:r>
      <w:r w:rsidR="007879D8">
        <w:rPr>
          <w:rStyle w:val="Strong"/>
        </w:rPr>
        <w:br/>
      </w:r>
      <w:r w:rsidRPr="00492064">
        <w:rPr>
          <w:rStyle w:val="Strong"/>
        </w:rPr>
        <w:t>P.O. Box 868</w:t>
      </w:r>
      <w:r w:rsidR="007879D8">
        <w:rPr>
          <w:rStyle w:val="Strong"/>
        </w:rPr>
        <w:br/>
      </w:r>
      <w:r w:rsidRPr="00492064">
        <w:rPr>
          <w:rStyle w:val="Strong"/>
        </w:rPr>
        <w:t>Nashua, NH 03060-0868</w:t>
      </w:r>
    </w:p>
    <w:p w:rsidR="00492064" w:rsidRPr="00492064" w:rsidRDefault="00492064" w:rsidP="00492064">
      <w:pPr>
        <w:jc w:val="center"/>
        <w:rPr>
          <w:rStyle w:val="Strong"/>
        </w:rPr>
      </w:pPr>
    </w:p>
    <w:p w:rsidR="00492064" w:rsidRPr="00492064" w:rsidRDefault="00492064" w:rsidP="00492064">
      <w:pPr>
        <w:jc w:val="center"/>
        <w:rPr>
          <w:rStyle w:val="Strong"/>
        </w:rPr>
      </w:pPr>
      <w:r w:rsidRPr="00492064">
        <w:rPr>
          <w:rStyle w:val="Strong"/>
        </w:rPr>
        <w:t>BAE Systems Proprietary Information</w:t>
      </w:r>
    </w:p>
    <w:p w:rsidR="00492064" w:rsidRPr="007879D8" w:rsidRDefault="00492064" w:rsidP="00492064">
      <w:pPr>
        <w:rPr>
          <w:rStyle w:val="Strong"/>
          <w:b w:val="0"/>
          <w:sz w:val="18"/>
          <w:szCs w:val="18"/>
        </w:rPr>
      </w:pPr>
      <w:r w:rsidRPr="007879D8">
        <w:rPr>
          <w:rStyle w:val="Strong"/>
          <w:sz w:val="18"/>
          <w:szCs w:val="18"/>
        </w:rPr>
        <w:t>BAE Systems Information and Electronic Systems Integration, Inc.</w:t>
      </w:r>
      <w:r w:rsidRPr="007879D8">
        <w:rPr>
          <w:rStyle w:val="Strong"/>
          <w:b w:val="0"/>
          <w:sz w:val="18"/>
          <w:szCs w:val="18"/>
        </w:rPr>
        <w:t xml:space="preserve"> - The information contained in this document is the property of BAE Systems Information and Electronic Systems Integration Inc. and further dissemination is prohibited without the written permission of BAE Systems Information and Electronic Systems Integration Inc.</w:t>
      </w:r>
    </w:p>
    <w:p w:rsidR="00492064" w:rsidRDefault="00492064" w:rsidP="00492064">
      <w:pPr>
        <w:rPr>
          <w:rStyle w:val="Strong"/>
          <w:b w:val="0"/>
          <w:sz w:val="18"/>
          <w:szCs w:val="18"/>
        </w:rPr>
      </w:pPr>
      <w:r w:rsidRPr="007879D8">
        <w:rPr>
          <w:rStyle w:val="Strong"/>
          <w:sz w:val="18"/>
          <w:szCs w:val="18"/>
        </w:rPr>
        <w:t>EXPORT – CONTROLLED DATA:</w:t>
      </w:r>
      <w:r w:rsidRPr="007879D8">
        <w:rPr>
          <w:rStyle w:val="Strong"/>
          <w:b w:val="0"/>
          <w:sz w:val="18"/>
          <w:szCs w:val="18"/>
        </w:rPr>
        <w:t xml:space="preserve">  This document contains technical information whose export is governed by the U.S. International Traffic in Arms Regulations (ITAR).  This information must not be transferred to a foreign person/entity without proper authorization of the U.S. Department of State.  Violations may result in administrative, civil or criminal penalties.</w:t>
      </w:r>
    </w:p>
    <w:p w:rsidR="00295A2D" w:rsidRDefault="00295A2D" w:rsidP="00492064">
      <w:pPr>
        <w:rPr>
          <w:rStyle w:val="Strong"/>
          <w:b w:val="0"/>
          <w:sz w:val="18"/>
          <w:szCs w:val="18"/>
        </w:rPr>
        <w:sectPr w:rsidR="00295A2D">
          <w:headerReference w:type="default" r:id="rId9"/>
          <w:footerReference w:type="default" r:id="rId10"/>
          <w:pgSz w:w="12240" w:h="15840"/>
          <w:pgMar w:top="1440" w:right="1440" w:bottom="1440" w:left="1440" w:header="720" w:footer="720" w:gutter="0"/>
          <w:cols w:space="720"/>
          <w:docGrid w:linePitch="360"/>
        </w:sectPr>
      </w:pPr>
    </w:p>
    <w:sdt>
      <w:sdtPr>
        <w:rPr>
          <w:b/>
          <w:bCs/>
          <w:caps w:val="0"/>
          <w:color w:val="auto"/>
          <w:spacing w:val="0"/>
          <w:sz w:val="20"/>
          <w:szCs w:val="20"/>
        </w:rPr>
        <w:id w:val="573326849"/>
        <w:docPartObj>
          <w:docPartGallery w:val="Table of Contents"/>
          <w:docPartUnique/>
        </w:docPartObj>
      </w:sdtPr>
      <w:sdtEndPr>
        <w:rPr>
          <w:noProof/>
        </w:rPr>
      </w:sdtEndPr>
      <w:sdtContent>
        <w:p w:rsidR="00295A2D" w:rsidRDefault="00295A2D">
          <w:pPr>
            <w:pStyle w:val="TOCHeading"/>
          </w:pPr>
          <w:r>
            <w:t>Table of Contents</w:t>
          </w:r>
        </w:p>
        <w:p w:rsidR="0084404A" w:rsidRDefault="00295A2D">
          <w:pPr>
            <w:pStyle w:val="TOC1"/>
            <w:tabs>
              <w:tab w:val="right" w:leader="dot" w:pos="9350"/>
            </w:tabs>
            <w:rPr>
              <w:noProof/>
              <w:sz w:val="22"/>
              <w:szCs w:val="22"/>
            </w:rPr>
          </w:pPr>
          <w:r>
            <w:fldChar w:fldCharType="begin"/>
          </w:r>
          <w:r>
            <w:instrText xml:space="preserve"> TOC \o "1-3" \h \z \u </w:instrText>
          </w:r>
          <w:r>
            <w:fldChar w:fldCharType="separate"/>
          </w:r>
          <w:hyperlink w:anchor="_Toc482715892" w:history="1">
            <w:r w:rsidR="0084404A" w:rsidRPr="00AF3C35">
              <w:rPr>
                <w:rStyle w:val="Hyperlink"/>
                <w:noProof/>
              </w:rPr>
              <w:t>Visual Studio Build Procedure</w:t>
            </w:r>
            <w:r w:rsidR="0084404A">
              <w:rPr>
                <w:noProof/>
                <w:webHidden/>
              </w:rPr>
              <w:tab/>
            </w:r>
            <w:r w:rsidR="0084404A">
              <w:rPr>
                <w:noProof/>
                <w:webHidden/>
              </w:rPr>
              <w:fldChar w:fldCharType="begin"/>
            </w:r>
            <w:r w:rsidR="0084404A">
              <w:rPr>
                <w:noProof/>
                <w:webHidden/>
              </w:rPr>
              <w:instrText xml:space="preserve"> PAGEREF _Toc482715892 \h </w:instrText>
            </w:r>
            <w:r w:rsidR="0084404A">
              <w:rPr>
                <w:noProof/>
                <w:webHidden/>
              </w:rPr>
            </w:r>
            <w:r w:rsidR="0084404A">
              <w:rPr>
                <w:noProof/>
                <w:webHidden/>
              </w:rPr>
              <w:fldChar w:fldCharType="separate"/>
            </w:r>
            <w:r w:rsidR="00B308B8">
              <w:rPr>
                <w:noProof/>
                <w:webHidden/>
              </w:rPr>
              <w:t>2</w:t>
            </w:r>
            <w:r w:rsidR="0084404A">
              <w:rPr>
                <w:noProof/>
                <w:webHidden/>
              </w:rPr>
              <w:fldChar w:fldCharType="end"/>
            </w:r>
          </w:hyperlink>
        </w:p>
        <w:p w:rsidR="0084404A" w:rsidRDefault="00624908">
          <w:pPr>
            <w:pStyle w:val="TOC2"/>
            <w:tabs>
              <w:tab w:val="right" w:leader="dot" w:pos="9350"/>
            </w:tabs>
            <w:rPr>
              <w:noProof/>
              <w:sz w:val="22"/>
              <w:szCs w:val="22"/>
            </w:rPr>
          </w:pPr>
          <w:hyperlink w:anchor="_Toc482715893" w:history="1">
            <w:r w:rsidR="0084404A" w:rsidRPr="00AF3C35">
              <w:rPr>
                <w:rStyle w:val="Hyperlink"/>
                <w:noProof/>
              </w:rPr>
              <w:t>Create View</w:t>
            </w:r>
            <w:r w:rsidR="0084404A">
              <w:rPr>
                <w:noProof/>
                <w:webHidden/>
              </w:rPr>
              <w:tab/>
            </w:r>
            <w:r w:rsidR="0084404A">
              <w:rPr>
                <w:noProof/>
                <w:webHidden/>
              </w:rPr>
              <w:fldChar w:fldCharType="begin"/>
            </w:r>
            <w:r w:rsidR="0084404A">
              <w:rPr>
                <w:noProof/>
                <w:webHidden/>
              </w:rPr>
              <w:instrText xml:space="preserve"> PAGEREF _Toc482715893 \h </w:instrText>
            </w:r>
            <w:r w:rsidR="0084404A">
              <w:rPr>
                <w:noProof/>
                <w:webHidden/>
              </w:rPr>
            </w:r>
            <w:r w:rsidR="0084404A">
              <w:rPr>
                <w:noProof/>
                <w:webHidden/>
              </w:rPr>
              <w:fldChar w:fldCharType="separate"/>
            </w:r>
            <w:r w:rsidR="00B308B8">
              <w:rPr>
                <w:noProof/>
                <w:webHidden/>
              </w:rPr>
              <w:t>2</w:t>
            </w:r>
            <w:r w:rsidR="0084404A">
              <w:rPr>
                <w:noProof/>
                <w:webHidden/>
              </w:rPr>
              <w:fldChar w:fldCharType="end"/>
            </w:r>
          </w:hyperlink>
        </w:p>
        <w:p w:rsidR="0084404A" w:rsidRDefault="00624908">
          <w:pPr>
            <w:pStyle w:val="TOC2"/>
            <w:tabs>
              <w:tab w:val="right" w:leader="dot" w:pos="9350"/>
            </w:tabs>
            <w:rPr>
              <w:noProof/>
              <w:sz w:val="22"/>
              <w:szCs w:val="22"/>
            </w:rPr>
          </w:pPr>
          <w:hyperlink w:anchor="_Toc482715894" w:history="1">
            <w:r w:rsidR="0084404A" w:rsidRPr="00AF3C35">
              <w:rPr>
                <w:rStyle w:val="Hyperlink"/>
                <w:noProof/>
              </w:rPr>
              <w:t>Update CM Label (CM builds only)</w:t>
            </w:r>
            <w:r w:rsidR="0084404A">
              <w:rPr>
                <w:noProof/>
                <w:webHidden/>
              </w:rPr>
              <w:tab/>
            </w:r>
            <w:r w:rsidR="0084404A">
              <w:rPr>
                <w:noProof/>
                <w:webHidden/>
              </w:rPr>
              <w:fldChar w:fldCharType="begin"/>
            </w:r>
            <w:r w:rsidR="0084404A">
              <w:rPr>
                <w:noProof/>
                <w:webHidden/>
              </w:rPr>
              <w:instrText xml:space="preserve"> PAGEREF _Toc482715894 \h </w:instrText>
            </w:r>
            <w:r w:rsidR="0084404A">
              <w:rPr>
                <w:noProof/>
                <w:webHidden/>
              </w:rPr>
            </w:r>
            <w:r w:rsidR="0084404A">
              <w:rPr>
                <w:noProof/>
                <w:webHidden/>
              </w:rPr>
              <w:fldChar w:fldCharType="separate"/>
            </w:r>
            <w:r w:rsidR="00B308B8">
              <w:rPr>
                <w:noProof/>
                <w:webHidden/>
              </w:rPr>
              <w:t>2</w:t>
            </w:r>
            <w:r w:rsidR="0084404A">
              <w:rPr>
                <w:noProof/>
                <w:webHidden/>
              </w:rPr>
              <w:fldChar w:fldCharType="end"/>
            </w:r>
          </w:hyperlink>
        </w:p>
        <w:p w:rsidR="0084404A" w:rsidRDefault="00624908">
          <w:pPr>
            <w:pStyle w:val="TOC2"/>
            <w:tabs>
              <w:tab w:val="right" w:leader="dot" w:pos="9350"/>
            </w:tabs>
            <w:rPr>
              <w:noProof/>
              <w:sz w:val="22"/>
              <w:szCs w:val="22"/>
            </w:rPr>
          </w:pPr>
          <w:hyperlink w:anchor="_Toc482715895" w:history="1">
            <w:r w:rsidR="0084404A" w:rsidRPr="00AF3C35">
              <w:rPr>
                <w:rStyle w:val="Hyperlink"/>
                <w:noProof/>
              </w:rPr>
              <w:t>Update View Label</w:t>
            </w:r>
            <w:r w:rsidR="0084404A">
              <w:rPr>
                <w:noProof/>
                <w:webHidden/>
              </w:rPr>
              <w:tab/>
            </w:r>
            <w:r w:rsidR="0084404A">
              <w:rPr>
                <w:noProof/>
                <w:webHidden/>
              </w:rPr>
              <w:fldChar w:fldCharType="begin"/>
            </w:r>
            <w:r w:rsidR="0084404A">
              <w:rPr>
                <w:noProof/>
                <w:webHidden/>
              </w:rPr>
              <w:instrText xml:space="preserve"> PAGEREF _Toc482715895 \h </w:instrText>
            </w:r>
            <w:r w:rsidR="0084404A">
              <w:rPr>
                <w:noProof/>
                <w:webHidden/>
              </w:rPr>
            </w:r>
            <w:r w:rsidR="0084404A">
              <w:rPr>
                <w:noProof/>
                <w:webHidden/>
              </w:rPr>
              <w:fldChar w:fldCharType="separate"/>
            </w:r>
            <w:r w:rsidR="00B308B8">
              <w:rPr>
                <w:noProof/>
                <w:webHidden/>
              </w:rPr>
              <w:t>2</w:t>
            </w:r>
            <w:r w:rsidR="0084404A">
              <w:rPr>
                <w:noProof/>
                <w:webHidden/>
              </w:rPr>
              <w:fldChar w:fldCharType="end"/>
            </w:r>
          </w:hyperlink>
        </w:p>
        <w:p w:rsidR="0084404A" w:rsidRDefault="00624908">
          <w:pPr>
            <w:pStyle w:val="TOC2"/>
            <w:tabs>
              <w:tab w:val="right" w:leader="dot" w:pos="9350"/>
            </w:tabs>
            <w:rPr>
              <w:noProof/>
              <w:sz w:val="22"/>
              <w:szCs w:val="22"/>
            </w:rPr>
          </w:pPr>
          <w:hyperlink w:anchor="_Toc482715896" w:history="1">
            <w:r w:rsidR="0084404A" w:rsidRPr="00AF3C35">
              <w:rPr>
                <w:rStyle w:val="Hyperlink"/>
                <w:noProof/>
              </w:rPr>
              <w:t>Copy View contents</w:t>
            </w:r>
            <w:r w:rsidR="0084404A">
              <w:rPr>
                <w:noProof/>
                <w:webHidden/>
              </w:rPr>
              <w:tab/>
            </w:r>
            <w:r w:rsidR="0084404A">
              <w:rPr>
                <w:noProof/>
                <w:webHidden/>
              </w:rPr>
              <w:fldChar w:fldCharType="begin"/>
            </w:r>
            <w:r w:rsidR="0084404A">
              <w:rPr>
                <w:noProof/>
                <w:webHidden/>
              </w:rPr>
              <w:instrText xml:space="preserve"> PAGEREF _Toc482715896 \h </w:instrText>
            </w:r>
            <w:r w:rsidR="0084404A">
              <w:rPr>
                <w:noProof/>
                <w:webHidden/>
              </w:rPr>
            </w:r>
            <w:r w:rsidR="0084404A">
              <w:rPr>
                <w:noProof/>
                <w:webHidden/>
              </w:rPr>
              <w:fldChar w:fldCharType="separate"/>
            </w:r>
            <w:r w:rsidR="00B308B8">
              <w:rPr>
                <w:noProof/>
                <w:webHidden/>
              </w:rPr>
              <w:t>2</w:t>
            </w:r>
            <w:r w:rsidR="0084404A">
              <w:rPr>
                <w:noProof/>
                <w:webHidden/>
              </w:rPr>
              <w:fldChar w:fldCharType="end"/>
            </w:r>
          </w:hyperlink>
        </w:p>
        <w:p w:rsidR="0084404A" w:rsidRDefault="00624908">
          <w:pPr>
            <w:pStyle w:val="TOC2"/>
            <w:tabs>
              <w:tab w:val="right" w:leader="dot" w:pos="9350"/>
            </w:tabs>
            <w:rPr>
              <w:noProof/>
              <w:sz w:val="22"/>
              <w:szCs w:val="22"/>
            </w:rPr>
          </w:pPr>
          <w:hyperlink w:anchor="_Toc482715897" w:history="1">
            <w:r w:rsidR="0084404A" w:rsidRPr="00AF3C35">
              <w:rPr>
                <w:rStyle w:val="Hyperlink"/>
                <w:noProof/>
              </w:rPr>
              <w:t>Open Software</w:t>
            </w:r>
            <w:r w:rsidR="0084404A">
              <w:rPr>
                <w:noProof/>
                <w:webHidden/>
              </w:rPr>
              <w:tab/>
            </w:r>
            <w:r w:rsidR="0084404A">
              <w:rPr>
                <w:noProof/>
                <w:webHidden/>
              </w:rPr>
              <w:fldChar w:fldCharType="begin"/>
            </w:r>
            <w:r w:rsidR="0084404A">
              <w:rPr>
                <w:noProof/>
                <w:webHidden/>
              </w:rPr>
              <w:instrText xml:space="preserve"> PAGEREF _Toc482715897 \h </w:instrText>
            </w:r>
            <w:r w:rsidR="0084404A">
              <w:rPr>
                <w:noProof/>
                <w:webHidden/>
              </w:rPr>
            </w:r>
            <w:r w:rsidR="0084404A">
              <w:rPr>
                <w:noProof/>
                <w:webHidden/>
              </w:rPr>
              <w:fldChar w:fldCharType="separate"/>
            </w:r>
            <w:r w:rsidR="00B308B8">
              <w:rPr>
                <w:noProof/>
                <w:webHidden/>
              </w:rPr>
              <w:t>2</w:t>
            </w:r>
            <w:r w:rsidR="0084404A">
              <w:rPr>
                <w:noProof/>
                <w:webHidden/>
              </w:rPr>
              <w:fldChar w:fldCharType="end"/>
            </w:r>
          </w:hyperlink>
        </w:p>
        <w:p w:rsidR="0084404A" w:rsidRDefault="00624908">
          <w:pPr>
            <w:pStyle w:val="TOC2"/>
            <w:tabs>
              <w:tab w:val="right" w:leader="dot" w:pos="9350"/>
            </w:tabs>
            <w:rPr>
              <w:noProof/>
              <w:sz w:val="22"/>
              <w:szCs w:val="22"/>
            </w:rPr>
          </w:pPr>
          <w:hyperlink w:anchor="_Toc482715898" w:history="1">
            <w:r w:rsidR="0084404A" w:rsidRPr="00AF3C35">
              <w:rPr>
                <w:rStyle w:val="Hyperlink"/>
                <w:noProof/>
              </w:rPr>
              <w:t>Build Project</w:t>
            </w:r>
            <w:r w:rsidR="0084404A">
              <w:rPr>
                <w:noProof/>
                <w:webHidden/>
              </w:rPr>
              <w:tab/>
            </w:r>
            <w:r w:rsidR="0084404A">
              <w:rPr>
                <w:noProof/>
                <w:webHidden/>
              </w:rPr>
              <w:fldChar w:fldCharType="begin"/>
            </w:r>
            <w:r w:rsidR="0084404A">
              <w:rPr>
                <w:noProof/>
                <w:webHidden/>
              </w:rPr>
              <w:instrText xml:space="preserve"> PAGEREF _Toc482715898 \h </w:instrText>
            </w:r>
            <w:r w:rsidR="0084404A">
              <w:rPr>
                <w:noProof/>
                <w:webHidden/>
              </w:rPr>
            </w:r>
            <w:r w:rsidR="0084404A">
              <w:rPr>
                <w:noProof/>
                <w:webHidden/>
              </w:rPr>
              <w:fldChar w:fldCharType="separate"/>
            </w:r>
            <w:r w:rsidR="00B308B8">
              <w:rPr>
                <w:noProof/>
                <w:webHidden/>
              </w:rPr>
              <w:t>2</w:t>
            </w:r>
            <w:r w:rsidR="0084404A">
              <w:rPr>
                <w:noProof/>
                <w:webHidden/>
              </w:rPr>
              <w:fldChar w:fldCharType="end"/>
            </w:r>
          </w:hyperlink>
        </w:p>
        <w:p w:rsidR="0084404A" w:rsidRDefault="00624908">
          <w:pPr>
            <w:pStyle w:val="TOC3"/>
            <w:tabs>
              <w:tab w:val="right" w:leader="dot" w:pos="9350"/>
            </w:tabs>
            <w:rPr>
              <w:noProof/>
              <w:sz w:val="22"/>
              <w:szCs w:val="22"/>
            </w:rPr>
          </w:pPr>
          <w:hyperlink w:anchor="_Toc482715899" w:history="1">
            <w:r w:rsidR="0084404A" w:rsidRPr="00AF3C35">
              <w:rPr>
                <w:rStyle w:val="Hyperlink"/>
                <w:noProof/>
              </w:rPr>
              <w:t>Select Configuration</w:t>
            </w:r>
            <w:r w:rsidR="0084404A">
              <w:rPr>
                <w:noProof/>
                <w:webHidden/>
              </w:rPr>
              <w:tab/>
            </w:r>
            <w:r w:rsidR="0084404A">
              <w:rPr>
                <w:noProof/>
                <w:webHidden/>
              </w:rPr>
              <w:fldChar w:fldCharType="begin"/>
            </w:r>
            <w:r w:rsidR="0084404A">
              <w:rPr>
                <w:noProof/>
                <w:webHidden/>
              </w:rPr>
              <w:instrText xml:space="preserve"> PAGEREF _Toc482715899 \h </w:instrText>
            </w:r>
            <w:r w:rsidR="0084404A">
              <w:rPr>
                <w:noProof/>
                <w:webHidden/>
              </w:rPr>
            </w:r>
            <w:r w:rsidR="0084404A">
              <w:rPr>
                <w:noProof/>
                <w:webHidden/>
              </w:rPr>
              <w:fldChar w:fldCharType="separate"/>
            </w:r>
            <w:r w:rsidR="00B308B8">
              <w:rPr>
                <w:noProof/>
                <w:webHidden/>
              </w:rPr>
              <w:t>2</w:t>
            </w:r>
            <w:r w:rsidR="0084404A">
              <w:rPr>
                <w:noProof/>
                <w:webHidden/>
              </w:rPr>
              <w:fldChar w:fldCharType="end"/>
            </w:r>
          </w:hyperlink>
        </w:p>
        <w:p w:rsidR="0084404A" w:rsidRDefault="00624908">
          <w:pPr>
            <w:pStyle w:val="TOC3"/>
            <w:tabs>
              <w:tab w:val="right" w:leader="dot" w:pos="9350"/>
            </w:tabs>
            <w:rPr>
              <w:noProof/>
              <w:sz w:val="22"/>
              <w:szCs w:val="22"/>
            </w:rPr>
          </w:pPr>
          <w:hyperlink w:anchor="_Toc482715900" w:history="1">
            <w:r w:rsidR="0084404A" w:rsidRPr="00AF3C35">
              <w:rPr>
                <w:rStyle w:val="Hyperlink"/>
                <w:noProof/>
              </w:rPr>
              <w:t>Clean and Build</w:t>
            </w:r>
            <w:r w:rsidR="0084404A">
              <w:rPr>
                <w:noProof/>
                <w:webHidden/>
              </w:rPr>
              <w:tab/>
            </w:r>
            <w:r w:rsidR="0084404A">
              <w:rPr>
                <w:noProof/>
                <w:webHidden/>
              </w:rPr>
              <w:fldChar w:fldCharType="begin"/>
            </w:r>
            <w:r w:rsidR="0084404A">
              <w:rPr>
                <w:noProof/>
                <w:webHidden/>
              </w:rPr>
              <w:instrText xml:space="preserve"> PAGEREF _Toc482715900 \h </w:instrText>
            </w:r>
            <w:r w:rsidR="0084404A">
              <w:rPr>
                <w:noProof/>
                <w:webHidden/>
              </w:rPr>
            </w:r>
            <w:r w:rsidR="0084404A">
              <w:rPr>
                <w:noProof/>
                <w:webHidden/>
              </w:rPr>
              <w:fldChar w:fldCharType="separate"/>
            </w:r>
            <w:r w:rsidR="00B308B8">
              <w:rPr>
                <w:noProof/>
                <w:webHidden/>
              </w:rPr>
              <w:t>2</w:t>
            </w:r>
            <w:r w:rsidR="0084404A">
              <w:rPr>
                <w:noProof/>
                <w:webHidden/>
              </w:rPr>
              <w:fldChar w:fldCharType="end"/>
            </w:r>
          </w:hyperlink>
        </w:p>
        <w:p w:rsidR="0084404A" w:rsidRDefault="00624908">
          <w:pPr>
            <w:pStyle w:val="TOC3"/>
            <w:tabs>
              <w:tab w:val="right" w:leader="dot" w:pos="9350"/>
            </w:tabs>
            <w:rPr>
              <w:noProof/>
              <w:sz w:val="22"/>
              <w:szCs w:val="22"/>
            </w:rPr>
          </w:pPr>
          <w:hyperlink w:anchor="_Toc482715901" w:history="1">
            <w:r w:rsidR="0084404A" w:rsidRPr="00AF3C35">
              <w:rPr>
                <w:rStyle w:val="Hyperlink"/>
                <w:noProof/>
              </w:rPr>
              <w:t>Verify Warning and Errors</w:t>
            </w:r>
            <w:r w:rsidR="0084404A">
              <w:rPr>
                <w:noProof/>
                <w:webHidden/>
              </w:rPr>
              <w:tab/>
            </w:r>
            <w:r w:rsidR="0084404A">
              <w:rPr>
                <w:noProof/>
                <w:webHidden/>
              </w:rPr>
              <w:fldChar w:fldCharType="begin"/>
            </w:r>
            <w:r w:rsidR="0084404A">
              <w:rPr>
                <w:noProof/>
                <w:webHidden/>
              </w:rPr>
              <w:instrText xml:space="preserve"> PAGEREF _Toc482715901 \h </w:instrText>
            </w:r>
            <w:r w:rsidR="0084404A">
              <w:rPr>
                <w:noProof/>
                <w:webHidden/>
              </w:rPr>
            </w:r>
            <w:r w:rsidR="0084404A">
              <w:rPr>
                <w:noProof/>
                <w:webHidden/>
              </w:rPr>
              <w:fldChar w:fldCharType="separate"/>
            </w:r>
            <w:r w:rsidR="00B308B8">
              <w:rPr>
                <w:noProof/>
                <w:webHidden/>
              </w:rPr>
              <w:t>2</w:t>
            </w:r>
            <w:r w:rsidR="0084404A">
              <w:rPr>
                <w:noProof/>
                <w:webHidden/>
              </w:rPr>
              <w:fldChar w:fldCharType="end"/>
            </w:r>
          </w:hyperlink>
        </w:p>
        <w:p w:rsidR="0084404A" w:rsidRDefault="00624908">
          <w:pPr>
            <w:pStyle w:val="TOC2"/>
            <w:tabs>
              <w:tab w:val="right" w:leader="dot" w:pos="9350"/>
            </w:tabs>
            <w:rPr>
              <w:noProof/>
              <w:sz w:val="22"/>
              <w:szCs w:val="22"/>
            </w:rPr>
          </w:pPr>
          <w:hyperlink w:anchor="_Toc482715902" w:history="1">
            <w:r w:rsidR="0084404A" w:rsidRPr="00AF3C35">
              <w:rPr>
                <w:rStyle w:val="Hyperlink"/>
                <w:noProof/>
              </w:rPr>
              <w:t>Copy Build Output</w:t>
            </w:r>
            <w:r w:rsidR="0084404A">
              <w:rPr>
                <w:noProof/>
                <w:webHidden/>
              </w:rPr>
              <w:tab/>
            </w:r>
            <w:r w:rsidR="0084404A">
              <w:rPr>
                <w:noProof/>
                <w:webHidden/>
              </w:rPr>
              <w:fldChar w:fldCharType="begin"/>
            </w:r>
            <w:r w:rsidR="0084404A">
              <w:rPr>
                <w:noProof/>
                <w:webHidden/>
              </w:rPr>
              <w:instrText xml:space="preserve"> PAGEREF _Toc482715902 \h </w:instrText>
            </w:r>
            <w:r w:rsidR="0084404A">
              <w:rPr>
                <w:noProof/>
                <w:webHidden/>
              </w:rPr>
            </w:r>
            <w:r w:rsidR="0084404A">
              <w:rPr>
                <w:noProof/>
                <w:webHidden/>
              </w:rPr>
              <w:fldChar w:fldCharType="separate"/>
            </w:r>
            <w:r w:rsidR="00B308B8">
              <w:rPr>
                <w:noProof/>
                <w:webHidden/>
              </w:rPr>
              <w:t>2</w:t>
            </w:r>
            <w:r w:rsidR="0084404A">
              <w:rPr>
                <w:noProof/>
                <w:webHidden/>
              </w:rPr>
              <w:fldChar w:fldCharType="end"/>
            </w:r>
          </w:hyperlink>
        </w:p>
        <w:p w:rsidR="00295A2D" w:rsidRDefault="00295A2D">
          <w:r>
            <w:rPr>
              <w:b/>
              <w:bCs/>
              <w:noProof/>
            </w:rPr>
            <w:fldChar w:fldCharType="end"/>
          </w:r>
        </w:p>
      </w:sdtContent>
    </w:sdt>
    <w:p w:rsidR="00E40E99" w:rsidRDefault="00E40E99">
      <w:pPr>
        <w:rPr>
          <w:rStyle w:val="Strong"/>
          <w:b w:val="0"/>
          <w:sz w:val="18"/>
          <w:szCs w:val="18"/>
        </w:rPr>
      </w:pPr>
    </w:p>
    <w:p w:rsidR="00295A2D" w:rsidRDefault="00295A2D">
      <w:pPr>
        <w:rPr>
          <w:rStyle w:val="Strong"/>
          <w:b w:val="0"/>
          <w:sz w:val="18"/>
          <w:szCs w:val="18"/>
        </w:rPr>
      </w:pPr>
      <w:r>
        <w:rPr>
          <w:rStyle w:val="Strong"/>
          <w:b w:val="0"/>
          <w:sz w:val="18"/>
          <w:szCs w:val="18"/>
        </w:rPr>
        <w:br w:type="page"/>
      </w:r>
    </w:p>
    <w:p w:rsidR="00161BF6" w:rsidRDefault="00643881" w:rsidP="00161BF6">
      <w:pPr>
        <w:pStyle w:val="Heading1"/>
      </w:pPr>
      <w:bookmarkStart w:id="0" w:name="_Toc482715892"/>
      <w:r>
        <w:lastRenderedPageBreak/>
        <w:t>Visual Studio</w:t>
      </w:r>
      <w:r w:rsidR="00D608FF">
        <w:t xml:space="preserve"> </w:t>
      </w:r>
      <w:r w:rsidR="00161BF6">
        <w:t>Build Procedure</w:t>
      </w:r>
      <w:bookmarkEnd w:id="0"/>
    </w:p>
    <w:p w:rsidR="00D871FF" w:rsidRDefault="007960CE" w:rsidP="00D871FF">
      <w:pPr>
        <w:pStyle w:val="Heading2"/>
      </w:pPr>
      <w:bookmarkStart w:id="1" w:name="_Toc482715893"/>
      <w:r>
        <w:t>Create View</w:t>
      </w:r>
      <w:bookmarkEnd w:id="1"/>
    </w:p>
    <w:p w:rsidR="007960CE" w:rsidRDefault="007960CE" w:rsidP="007960CE">
      <w:r>
        <w:t xml:space="preserve">Create a clean Clear Case view using the </w:t>
      </w:r>
      <w:r w:rsidR="0088751C">
        <w:t>label</w:t>
      </w:r>
      <w:r w:rsidR="00B740C7">
        <w:t xml:space="preserve"> </w:t>
      </w:r>
      <w:sdt>
        <w:sdtPr>
          <w:rPr>
            <w:rFonts w:eastAsia="Calibri" w:cs="Calibri"/>
            <w:sz w:val="22"/>
            <w:szCs w:val="22"/>
          </w:rPr>
          <w:id w:val="1627354513"/>
          <w:placeholder>
            <w:docPart w:val="E82F0FD9341E4BE3B3DC1BEFB92AF991"/>
          </w:placeholder>
          <w:text/>
        </w:sdtPr>
        <w:sdtContent>
          <w:r w:rsidR="00420EAA">
            <w:rPr>
              <w:rFonts w:eastAsia="Calibri" w:cs="Calibri"/>
              <w:sz w:val="22"/>
              <w:szCs w:val="22"/>
            </w:rPr>
            <w:t>EDL</w:t>
          </w:r>
          <w:r w:rsidR="00420EAA" w:rsidRPr="00420EAA">
            <w:rPr>
              <w:rFonts w:eastAsia="Calibri" w:cs="Calibri"/>
              <w:sz w:val="22"/>
              <w:szCs w:val="22"/>
            </w:rPr>
            <w:t>_TMS_V1.1</w:t>
          </w:r>
        </w:sdtContent>
      </w:sdt>
      <w:r>
        <w:t>.  The config spec should look like</w:t>
      </w:r>
    </w:p>
    <w:p w:rsidR="007960CE" w:rsidRDefault="00B740C7" w:rsidP="00A07D2E">
      <w:pPr>
        <w:pBdr>
          <w:top w:val="single" w:sz="4" w:space="1" w:color="auto"/>
          <w:left w:val="single" w:sz="4" w:space="4" w:color="auto"/>
          <w:bottom w:val="single" w:sz="4" w:space="1" w:color="auto"/>
          <w:right w:val="single" w:sz="4" w:space="4" w:color="auto"/>
        </w:pBdr>
      </w:pPr>
      <w:proofErr w:type="gramStart"/>
      <w:r>
        <w:t>element</w:t>
      </w:r>
      <w:proofErr w:type="gramEnd"/>
      <w:r>
        <w:t xml:space="preserve"> * checkedout</w:t>
      </w:r>
      <w:r>
        <w:br/>
        <w:t xml:space="preserve">element * </w:t>
      </w:r>
      <w:sdt>
        <w:sdtPr>
          <w:rPr>
            <w:rFonts w:ascii="Calibri" w:eastAsiaTheme="minorHAnsi" w:hAnsi="Calibri" w:cs="Calibri"/>
            <w:sz w:val="22"/>
            <w:szCs w:val="22"/>
          </w:rPr>
          <w:id w:val="-1577125089"/>
          <w:placeholder>
            <w:docPart w:val="68D65F3D4C5D424EBF2FF90BC621CF50"/>
          </w:placeholder>
          <w:text/>
        </w:sdtPr>
        <w:sdtContent>
          <w:r w:rsidR="00420EAA" w:rsidRPr="00420EAA">
            <w:rPr>
              <w:rFonts w:ascii="Calibri" w:eastAsiaTheme="minorHAnsi" w:hAnsi="Calibri" w:cs="Calibri"/>
              <w:sz w:val="22"/>
              <w:szCs w:val="22"/>
            </w:rPr>
            <w:t>EDL_TMS_V1.1</w:t>
          </w:r>
        </w:sdtContent>
      </w:sdt>
    </w:p>
    <w:p w:rsidR="007960CE" w:rsidRDefault="00A07D2E" w:rsidP="007960CE">
      <w:r>
        <w:t>Make sure the following VOB(s) are loaded or mounted</w:t>
      </w:r>
    </w:p>
    <w:sdt>
      <w:sdtPr>
        <w:tag w:val="vobs"/>
        <w:id w:val="1124264579"/>
        <w:placeholder>
          <w:docPart w:val="290A2089733C4508AC3E205A17C83382"/>
        </w:placeholder>
        <w:text w:multiLine="1"/>
      </w:sdtPr>
      <w:sdtEndPr/>
      <w:sdtContent>
        <w:p w:rsidR="00A07D2E" w:rsidRDefault="005032ED" w:rsidP="00A07D2E">
          <w:pPr>
            <w:pBdr>
              <w:top w:val="single" w:sz="4" w:space="1" w:color="auto"/>
              <w:left w:val="single" w:sz="4" w:space="4" w:color="auto"/>
              <w:bottom w:val="single" w:sz="4" w:space="1" w:color="auto"/>
              <w:right w:val="single" w:sz="4" w:space="4" w:color="auto"/>
            </w:pBdr>
          </w:pPr>
          <w:r>
            <w:t>IRIS_TEST_STATION_WS</w:t>
          </w:r>
        </w:p>
      </w:sdtContent>
    </w:sdt>
    <w:p w:rsidR="007B154B" w:rsidRDefault="007B154B" w:rsidP="007B154B">
      <w:pPr>
        <w:pStyle w:val="Heading2"/>
      </w:pPr>
      <w:bookmarkStart w:id="2" w:name="_Toc482715894"/>
      <w:r>
        <w:t>Update CM Label (CM builds only)</w:t>
      </w:r>
      <w:bookmarkEnd w:id="2"/>
    </w:p>
    <w:p w:rsidR="00EF371A" w:rsidRPr="005533D6" w:rsidRDefault="00EF371A" w:rsidP="005533D6">
      <w:pPr>
        <w:pStyle w:val="ListParagraph"/>
        <w:numPr>
          <w:ilvl w:val="0"/>
          <w:numId w:val="4"/>
        </w:numPr>
      </w:pPr>
      <w:r w:rsidRPr="005533D6">
        <w:t>Launch a windows command prompt</w:t>
      </w:r>
    </w:p>
    <w:p w:rsidR="00EF371A" w:rsidRPr="005533D6" w:rsidRDefault="00EF371A" w:rsidP="005533D6">
      <w:pPr>
        <w:pStyle w:val="ListParagraph"/>
        <w:numPr>
          <w:ilvl w:val="0"/>
          <w:numId w:val="4"/>
        </w:numPr>
      </w:pPr>
      <w:r w:rsidRPr="005533D6">
        <w:t xml:space="preserve">Navigate using </w:t>
      </w:r>
      <w:r w:rsidRPr="005533D6">
        <w:rPr>
          <w:rStyle w:val="Strong"/>
        </w:rPr>
        <w:t>cd</w:t>
      </w:r>
      <w:r w:rsidRPr="005533D6">
        <w:t xml:space="preserve"> to the view that was created</w:t>
      </w:r>
    </w:p>
    <w:p w:rsidR="00EF371A" w:rsidRPr="005533D6" w:rsidRDefault="00EF371A" w:rsidP="005533D6">
      <w:pPr>
        <w:pStyle w:val="ListParagraph"/>
        <w:numPr>
          <w:ilvl w:val="0"/>
          <w:numId w:val="4"/>
        </w:numPr>
      </w:pPr>
      <w:r w:rsidRPr="005533D6">
        <w:t>In each VOB folder, do the following</w:t>
      </w:r>
    </w:p>
    <w:p w:rsidR="00E27326" w:rsidRDefault="00EF371A" w:rsidP="00E27326">
      <w:pPr>
        <w:pStyle w:val="ListParagraph"/>
        <w:numPr>
          <w:ilvl w:val="1"/>
          <w:numId w:val="4"/>
        </w:numPr>
      </w:pPr>
      <w:r w:rsidRPr="005533D6">
        <w:rPr>
          <w:rStyle w:val="Strong"/>
        </w:rPr>
        <w:t>cd</w:t>
      </w:r>
      <w:r w:rsidRPr="005533D6">
        <w:t xml:space="preserve"> into the folder</w:t>
      </w:r>
    </w:p>
    <w:p w:rsidR="00E27326" w:rsidRPr="005533D6" w:rsidRDefault="00E27326" w:rsidP="00E27326">
      <w:pPr>
        <w:pStyle w:val="ListParagraph"/>
        <w:numPr>
          <w:ilvl w:val="1"/>
          <w:numId w:val="4"/>
        </w:numPr>
      </w:pPr>
      <w:r>
        <w:t xml:space="preserve">Launch </w:t>
      </w:r>
      <w:r w:rsidRPr="00E27326">
        <w:rPr>
          <w:rStyle w:val="Strong"/>
        </w:rPr>
        <w:t>cleartool</w:t>
      </w:r>
    </w:p>
    <w:p w:rsidR="005533D6" w:rsidRPr="005533D6" w:rsidRDefault="006B7FEB" w:rsidP="00420EAA">
      <w:pPr>
        <w:pStyle w:val="ListParagraph"/>
        <w:numPr>
          <w:ilvl w:val="1"/>
          <w:numId w:val="4"/>
        </w:numPr>
        <w:rPr>
          <w:rStyle w:val="Strong"/>
          <w:b w:val="0"/>
        </w:rPr>
      </w:pPr>
      <w:r w:rsidRPr="005533D6">
        <w:t>Send</w:t>
      </w:r>
      <w:r w:rsidRPr="005533D6">
        <w:rPr>
          <w:rStyle w:val="Strong"/>
          <w:b w:val="0"/>
        </w:rPr>
        <w:t xml:space="preserve"> </w:t>
      </w:r>
      <w:proofErr w:type="gramStart"/>
      <w:r w:rsidR="00B740C7">
        <w:rPr>
          <w:rStyle w:val="Strong"/>
        </w:rPr>
        <w:t>find .</w:t>
      </w:r>
      <w:proofErr w:type="gramEnd"/>
      <w:r w:rsidR="00B740C7">
        <w:rPr>
          <w:rStyle w:val="Strong"/>
        </w:rPr>
        <w:t xml:space="preserve"> -version "lbtype(</w:t>
      </w:r>
      <w:sdt>
        <w:sdtPr>
          <w:rPr>
            <w:rFonts w:ascii="Calibri" w:eastAsiaTheme="minorHAnsi" w:hAnsi="Calibri" w:cs="Calibri"/>
            <w:sz w:val="22"/>
            <w:szCs w:val="22"/>
          </w:rPr>
          <w:id w:val="1612239482"/>
          <w:placeholder>
            <w:docPart w:val="C47CB9B60CE144BF8B86CB587FE0F5E7"/>
          </w:placeholder>
          <w:text/>
        </w:sdtPr>
        <w:sdtContent>
          <w:r w:rsidR="00420EAA" w:rsidRPr="00420EAA">
            <w:rPr>
              <w:rFonts w:ascii="Calibri" w:eastAsiaTheme="minorHAnsi" w:hAnsi="Calibri" w:cs="Calibri"/>
              <w:sz w:val="22"/>
              <w:szCs w:val="22"/>
            </w:rPr>
            <w:t>EDL_TMS_V1.1</w:t>
          </w:r>
        </w:sdtContent>
      </w:sdt>
      <w:r w:rsidR="00B740C7">
        <w:rPr>
          <w:rStyle w:val="Strong"/>
        </w:rPr>
        <w:t>)</w:t>
      </w:r>
      <w:r w:rsidRPr="005533D6">
        <w:rPr>
          <w:rStyle w:val="Strong"/>
        </w:rPr>
        <w:t xml:space="preserve"> &amp;&amp; !lbtype</w:t>
      </w:r>
      <w:r w:rsidR="00B740C7">
        <w:rPr>
          <w:rStyle w:val="Strong"/>
        </w:rPr>
        <w:t>(</w:t>
      </w:r>
      <w:sdt>
        <w:sdtPr>
          <w:rPr>
            <w:rFonts w:ascii="Calibri" w:eastAsiaTheme="minorHAnsi" w:hAnsi="Calibri" w:cs="Calibri"/>
            <w:sz w:val="22"/>
            <w:szCs w:val="22"/>
          </w:rPr>
          <w:id w:val="-78455276"/>
          <w:placeholder>
            <w:docPart w:val="9030B212439F4BC386E4E455BD6EAAF8"/>
          </w:placeholder>
          <w:text/>
        </w:sdtPr>
        <w:sdtContent>
          <w:r w:rsidR="00420EAA">
            <w:rPr>
              <w:rFonts w:ascii="Calibri" w:eastAsiaTheme="minorHAnsi" w:hAnsi="Calibri" w:cs="Calibri"/>
              <w:sz w:val="22"/>
              <w:szCs w:val="22"/>
            </w:rPr>
            <w:t>CM</w:t>
          </w:r>
          <w:r w:rsidR="00420EAA" w:rsidRPr="00420EAA">
            <w:rPr>
              <w:rFonts w:ascii="Calibri" w:eastAsiaTheme="minorHAnsi" w:hAnsi="Calibri" w:cs="Calibri"/>
              <w:sz w:val="22"/>
              <w:szCs w:val="22"/>
            </w:rPr>
            <w:t>_TMS_V1.1</w:t>
          </w:r>
        </w:sdtContent>
      </w:sdt>
      <w:r w:rsidR="00B740C7">
        <w:rPr>
          <w:rStyle w:val="Strong"/>
        </w:rPr>
        <w:t>)</w:t>
      </w:r>
      <w:r w:rsidRPr="005533D6">
        <w:rPr>
          <w:rStyle w:val="Strong"/>
        </w:rPr>
        <w:t xml:space="preserve">" </w:t>
      </w:r>
      <w:r w:rsidR="005533D6">
        <w:rPr>
          <w:rStyle w:val="Strong"/>
        </w:rPr>
        <w:t>–</w:t>
      </w:r>
      <w:r w:rsidRPr="005533D6">
        <w:rPr>
          <w:rStyle w:val="Strong"/>
        </w:rPr>
        <w:t>print</w:t>
      </w:r>
    </w:p>
    <w:p w:rsidR="005533D6" w:rsidRDefault="005533D6" w:rsidP="005533D6">
      <w:pPr>
        <w:pStyle w:val="ListParagraph"/>
        <w:numPr>
          <w:ilvl w:val="2"/>
          <w:numId w:val="4"/>
        </w:numPr>
        <w:rPr>
          <w:rStyle w:val="Strong"/>
          <w:b w:val="0"/>
        </w:rPr>
      </w:pPr>
      <w:r>
        <w:rPr>
          <w:rStyle w:val="Strong"/>
          <w:b w:val="0"/>
        </w:rPr>
        <w:t>This is the list of files that the label needs moved on</w:t>
      </w:r>
    </w:p>
    <w:p w:rsidR="005533D6" w:rsidRDefault="005533D6" w:rsidP="005533D6">
      <w:pPr>
        <w:pStyle w:val="ListParagraph"/>
        <w:numPr>
          <w:ilvl w:val="2"/>
          <w:numId w:val="4"/>
        </w:numPr>
        <w:rPr>
          <w:rStyle w:val="Strong"/>
          <w:b w:val="0"/>
        </w:rPr>
      </w:pPr>
      <w:r>
        <w:rPr>
          <w:rStyle w:val="Strong"/>
          <w:b w:val="0"/>
        </w:rPr>
        <w:t>It should match the SCRs of the build</w:t>
      </w:r>
    </w:p>
    <w:p w:rsidR="005533D6" w:rsidRDefault="005533D6" w:rsidP="00420EAA">
      <w:pPr>
        <w:pStyle w:val="ListParagraph"/>
        <w:numPr>
          <w:ilvl w:val="1"/>
          <w:numId w:val="4"/>
        </w:numPr>
        <w:rPr>
          <w:rStyle w:val="Strong"/>
          <w:b w:val="0"/>
        </w:rPr>
      </w:pPr>
      <w:r>
        <w:rPr>
          <w:rStyle w:val="Strong"/>
          <w:b w:val="0"/>
        </w:rPr>
        <w:t xml:space="preserve">Send </w:t>
      </w:r>
      <w:proofErr w:type="gramStart"/>
      <w:r w:rsidRPr="005533D6">
        <w:rPr>
          <w:rStyle w:val="Strong"/>
        </w:rPr>
        <w:t>find</w:t>
      </w:r>
      <w:r w:rsidR="00B740C7">
        <w:rPr>
          <w:rStyle w:val="Strong"/>
        </w:rPr>
        <w:t xml:space="preserve"> .</w:t>
      </w:r>
      <w:proofErr w:type="gramEnd"/>
      <w:r w:rsidR="00B740C7">
        <w:rPr>
          <w:rStyle w:val="Strong"/>
        </w:rPr>
        <w:t xml:space="preserve"> -version "lbtype(</w:t>
      </w:r>
      <w:sdt>
        <w:sdtPr>
          <w:rPr>
            <w:rFonts w:ascii="Calibri" w:eastAsiaTheme="minorHAnsi" w:hAnsi="Calibri" w:cs="Calibri"/>
            <w:sz w:val="22"/>
            <w:szCs w:val="22"/>
          </w:rPr>
          <w:id w:val="-1376461341"/>
          <w:placeholder>
            <w:docPart w:val="4B28DC7139BF4C6EA2832F03F0F9E806"/>
          </w:placeholder>
          <w:text/>
        </w:sdtPr>
        <w:sdtContent>
          <w:r w:rsidR="00420EAA" w:rsidRPr="00420EAA">
            <w:rPr>
              <w:rFonts w:ascii="Calibri" w:eastAsiaTheme="minorHAnsi" w:hAnsi="Calibri" w:cs="Calibri"/>
              <w:sz w:val="22"/>
              <w:szCs w:val="22"/>
            </w:rPr>
            <w:t>EDL_TMS_V1.1</w:t>
          </w:r>
        </w:sdtContent>
      </w:sdt>
      <w:r w:rsidR="00B740C7">
        <w:rPr>
          <w:rStyle w:val="Strong"/>
        </w:rPr>
        <w:t>) &amp;&amp; !lbtype(</w:t>
      </w:r>
      <w:sdt>
        <w:sdtPr>
          <w:rPr>
            <w:rFonts w:ascii="Calibri" w:eastAsiaTheme="minorHAnsi" w:hAnsi="Calibri" w:cs="Calibri"/>
            <w:sz w:val="22"/>
            <w:szCs w:val="22"/>
          </w:rPr>
          <w:id w:val="-1487847843"/>
          <w:placeholder>
            <w:docPart w:val="25FCA07293B141439EE90C28F1719C96"/>
          </w:placeholder>
          <w:text/>
        </w:sdtPr>
        <w:sdtContent>
          <w:r w:rsidR="00420EAA" w:rsidRPr="00184CAA">
            <w:rPr>
              <w:rFonts w:ascii="Calibri" w:eastAsiaTheme="minorHAnsi" w:hAnsi="Calibri" w:cs="Calibri"/>
              <w:sz w:val="22"/>
              <w:szCs w:val="22"/>
            </w:rPr>
            <w:t>CM_TMS_V1.1</w:t>
          </w:r>
        </w:sdtContent>
      </w:sdt>
      <w:r w:rsidR="00B740C7">
        <w:rPr>
          <w:rStyle w:val="Strong"/>
        </w:rPr>
        <w:t>)</w:t>
      </w:r>
      <w:r w:rsidRPr="005533D6">
        <w:rPr>
          <w:rStyle w:val="Strong"/>
        </w:rPr>
        <w:t>" -exec 'clea</w:t>
      </w:r>
      <w:r w:rsidR="00B740C7">
        <w:rPr>
          <w:rStyle w:val="Strong"/>
        </w:rPr>
        <w:t xml:space="preserve">rtool mklabel -replace </w:t>
      </w:r>
      <w:sdt>
        <w:sdtPr>
          <w:rPr>
            <w:rFonts w:ascii="Calibri" w:eastAsiaTheme="minorHAnsi" w:hAnsi="Calibri" w:cs="Calibri"/>
            <w:sz w:val="22"/>
            <w:szCs w:val="22"/>
          </w:rPr>
          <w:id w:val="-1208477595"/>
          <w:placeholder>
            <w:docPart w:val="29A7522B90DB4466931C14AD4434EC28"/>
          </w:placeholder>
          <w:text/>
        </w:sdtPr>
        <w:sdtContent>
          <w:proofErr w:type="spellStart"/>
          <w:r w:rsidR="00420EAA" w:rsidRPr="00AB09B3">
            <w:rPr>
              <w:rFonts w:ascii="Calibri" w:eastAsiaTheme="minorHAnsi" w:hAnsi="Calibri" w:cs="Calibri"/>
              <w:sz w:val="22"/>
              <w:szCs w:val="22"/>
            </w:rPr>
            <w:t>CM_TMS_V1.1</w:t>
          </w:r>
          <w:proofErr w:type="spellEnd"/>
        </w:sdtContent>
      </w:sdt>
      <w:r w:rsidR="00B740C7">
        <w:rPr>
          <w:rStyle w:val="Strong"/>
        </w:rPr>
        <w:t xml:space="preserve"> </w:t>
      </w:r>
      <w:r w:rsidRPr="005533D6">
        <w:rPr>
          <w:rStyle w:val="Strong"/>
        </w:rPr>
        <w:t>"%CLEARCASE_XPN%"'</w:t>
      </w:r>
    </w:p>
    <w:p w:rsidR="005533D6" w:rsidRDefault="005533D6" w:rsidP="005533D6">
      <w:pPr>
        <w:pStyle w:val="ListParagraph"/>
        <w:numPr>
          <w:ilvl w:val="2"/>
          <w:numId w:val="4"/>
        </w:numPr>
        <w:rPr>
          <w:rStyle w:val="Strong"/>
          <w:b w:val="0"/>
        </w:rPr>
      </w:pPr>
      <w:r>
        <w:rPr>
          <w:rStyle w:val="Strong"/>
          <w:b w:val="0"/>
        </w:rPr>
        <w:t>This moves the CM label onto those files</w:t>
      </w:r>
    </w:p>
    <w:p w:rsidR="005533D6" w:rsidRDefault="005533D6" w:rsidP="005533D6">
      <w:pPr>
        <w:pStyle w:val="ListParagraph"/>
        <w:numPr>
          <w:ilvl w:val="1"/>
          <w:numId w:val="4"/>
        </w:numPr>
        <w:rPr>
          <w:rStyle w:val="Strong"/>
          <w:b w:val="0"/>
        </w:rPr>
      </w:pPr>
      <w:r>
        <w:rPr>
          <w:rStyle w:val="Strong"/>
          <w:b w:val="0"/>
        </w:rPr>
        <w:t>Send th</w:t>
      </w:r>
      <w:r w:rsidR="005E4793">
        <w:rPr>
          <w:rStyle w:val="Strong"/>
          <w:b w:val="0"/>
        </w:rPr>
        <w:t>e command from step 3.3</w:t>
      </w:r>
      <w:r>
        <w:rPr>
          <w:rStyle w:val="Strong"/>
          <w:b w:val="0"/>
        </w:rPr>
        <w:t xml:space="preserve"> again</w:t>
      </w:r>
    </w:p>
    <w:p w:rsidR="0088751C" w:rsidRDefault="005533D6" w:rsidP="0088751C">
      <w:pPr>
        <w:pStyle w:val="ListParagraph"/>
        <w:numPr>
          <w:ilvl w:val="2"/>
          <w:numId w:val="4"/>
        </w:numPr>
        <w:rPr>
          <w:rStyle w:val="Strong"/>
          <w:b w:val="0"/>
        </w:rPr>
      </w:pPr>
      <w:r>
        <w:rPr>
          <w:rStyle w:val="Strong"/>
          <w:b w:val="0"/>
        </w:rPr>
        <w:t xml:space="preserve">This </w:t>
      </w:r>
      <w:r w:rsidRPr="0088751C">
        <w:rPr>
          <w:rStyle w:val="Strong"/>
          <w:b w:val="0"/>
        </w:rPr>
        <w:t>should return no files</w:t>
      </w:r>
    </w:p>
    <w:p w:rsidR="0088751C" w:rsidRPr="0088751C" w:rsidRDefault="0088751C" w:rsidP="0088751C">
      <w:pPr>
        <w:pStyle w:val="ListParagraph"/>
        <w:numPr>
          <w:ilvl w:val="1"/>
          <w:numId w:val="4"/>
        </w:numPr>
        <w:rPr>
          <w:bCs/>
        </w:rPr>
      </w:pPr>
      <w:r>
        <w:rPr>
          <w:rStyle w:val="Strong"/>
          <w:b w:val="0"/>
        </w:rPr>
        <w:t xml:space="preserve">Type </w:t>
      </w:r>
      <w:r>
        <w:rPr>
          <w:rStyle w:val="Strong"/>
        </w:rPr>
        <w:t>e</w:t>
      </w:r>
      <w:r w:rsidRPr="0088751C">
        <w:rPr>
          <w:rStyle w:val="Strong"/>
        </w:rPr>
        <w:t>xit</w:t>
      </w:r>
    </w:p>
    <w:p w:rsidR="0088751C" w:rsidRDefault="0088751C" w:rsidP="00DA2FF3">
      <w:pPr>
        <w:pStyle w:val="Heading2"/>
      </w:pPr>
      <w:bookmarkStart w:id="3" w:name="_Toc482715895"/>
      <w:r>
        <w:t>Update View Label</w:t>
      </w:r>
      <w:bookmarkEnd w:id="3"/>
    </w:p>
    <w:p w:rsidR="0088751C" w:rsidRDefault="0088751C" w:rsidP="0088751C">
      <w:r>
        <w:t>Update your view’s config spec to the cm label</w:t>
      </w:r>
      <w:r w:rsidR="00B740C7">
        <w:t xml:space="preserve"> </w:t>
      </w:r>
      <w:sdt>
        <w:sdtPr>
          <w:rPr>
            <w:rFonts w:ascii="Calibri" w:eastAsiaTheme="minorHAnsi" w:hAnsi="Calibri" w:cs="Calibri"/>
            <w:sz w:val="22"/>
            <w:szCs w:val="22"/>
          </w:rPr>
          <w:id w:val="422609771"/>
          <w:placeholder>
            <w:docPart w:val="68A8A6A6A4DF41C6B6973417B032E014"/>
          </w:placeholder>
          <w:text/>
        </w:sdtPr>
        <w:sdtContent>
          <w:r w:rsidR="00420EAA" w:rsidRPr="00C43913">
            <w:rPr>
              <w:rFonts w:ascii="Calibri" w:eastAsiaTheme="minorHAnsi" w:hAnsi="Calibri" w:cs="Calibri"/>
              <w:sz w:val="22"/>
              <w:szCs w:val="22"/>
            </w:rPr>
            <w:t>CM_TMS_V1.1</w:t>
          </w:r>
        </w:sdtContent>
      </w:sdt>
      <w:r>
        <w:t>.  The config spec should look like</w:t>
      </w:r>
    </w:p>
    <w:p w:rsidR="0088751C" w:rsidRPr="0088751C" w:rsidRDefault="00B740C7" w:rsidP="0088751C">
      <w:pPr>
        <w:pBdr>
          <w:top w:val="single" w:sz="4" w:space="1" w:color="auto"/>
          <w:left w:val="single" w:sz="4" w:space="4" w:color="auto"/>
          <w:bottom w:val="single" w:sz="4" w:space="1" w:color="auto"/>
          <w:right w:val="single" w:sz="4" w:space="4" w:color="auto"/>
        </w:pBdr>
      </w:pPr>
      <w:proofErr w:type="gramStart"/>
      <w:r>
        <w:t>element</w:t>
      </w:r>
      <w:proofErr w:type="gramEnd"/>
      <w:r>
        <w:t xml:space="preserve"> * checkedout</w:t>
      </w:r>
      <w:r>
        <w:br/>
        <w:t xml:space="preserve">element * </w:t>
      </w:r>
      <w:sdt>
        <w:sdtPr>
          <w:rPr>
            <w:rFonts w:ascii="Calibri" w:eastAsiaTheme="minorHAnsi" w:hAnsi="Calibri" w:cs="Calibri"/>
            <w:sz w:val="22"/>
            <w:szCs w:val="22"/>
          </w:rPr>
          <w:id w:val="261725348"/>
          <w:placeholder>
            <w:docPart w:val="6BA3BAC2E4E242609A42CE4DFF96E707"/>
          </w:placeholder>
          <w:text/>
        </w:sdtPr>
        <w:sdtContent>
          <w:r w:rsidR="00420EAA" w:rsidRPr="001D24CF">
            <w:rPr>
              <w:rFonts w:ascii="Calibri" w:eastAsiaTheme="minorHAnsi" w:hAnsi="Calibri" w:cs="Calibri"/>
              <w:sz w:val="22"/>
              <w:szCs w:val="22"/>
            </w:rPr>
            <w:t>CM_TMS_V1.1</w:t>
          </w:r>
        </w:sdtContent>
      </w:sdt>
    </w:p>
    <w:p w:rsidR="0088751C" w:rsidRDefault="0088751C" w:rsidP="00DA2FF3">
      <w:pPr>
        <w:pStyle w:val="Heading2"/>
      </w:pPr>
      <w:bookmarkStart w:id="4" w:name="_Toc482715896"/>
      <w:r>
        <w:t>Copy View contents</w:t>
      </w:r>
      <w:bookmarkEnd w:id="4"/>
    </w:p>
    <w:p w:rsidR="00D9268C" w:rsidRDefault="0088751C" w:rsidP="0088751C">
      <w:r>
        <w:t xml:space="preserve">If you are using a dynamic view, copy the VOB folders in it to a folder on the local drive such as </w:t>
      </w:r>
      <w:r>
        <w:rPr>
          <w:i/>
        </w:rPr>
        <w:t>C:\cm</w:t>
      </w:r>
      <w:r>
        <w:t xml:space="preserve"> or </w:t>
      </w:r>
      <w:r>
        <w:rPr>
          <w:i/>
        </w:rPr>
        <w:t>C:\build</w:t>
      </w:r>
    </w:p>
    <w:p w:rsidR="00D9268C" w:rsidRDefault="00D9268C">
      <w:r>
        <w:br w:type="page"/>
      </w:r>
    </w:p>
    <w:p w:rsidR="00DA2FF3" w:rsidRDefault="00DA2FF3" w:rsidP="00DA2FF3">
      <w:pPr>
        <w:pStyle w:val="Heading2"/>
      </w:pPr>
      <w:bookmarkStart w:id="5" w:name="_Toc482715897"/>
      <w:r>
        <w:lastRenderedPageBreak/>
        <w:t>Open Software</w:t>
      </w:r>
      <w:bookmarkEnd w:id="5"/>
    </w:p>
    <w:p w:rsidR="003F4865" w:rsidRDefault="00B47DD9" w:rsidP="003F4865">
      <w:r>
        <w:t xml:space="preserve">Launch </w:t>
      </w:r>
      <w:r w:rsidR="00B740C7">
        <w:t xml:space="preserve">Visual Studio </w:t>
      </w:r>
      <w:sdt>
        <w:sdtPr>
          <w:id w:val="-311329056"/>
          <w:placeholder>
            <w:docPart w:val="C1D84FBA31FA470FBE7D72ECFD7B4D84"/>
          </w:placeholder>
          <w:text/>
        </w:sdtPr>
        <w:sdtEndPr/>
        <w:sdtContent>
          <w:r w:rsidR="005032ED">
            <w:t>VS 2015</w:t>
          </w:r>
        </w:sdtContent>
      </w:sdt>
      <w:r>
        <w:br/>
      </w:r>
      <w:r w:rsidR="00643881">
        <w:t>Click File-&gt;Open-&gt;Project/Solution</w:t>
      </w:r>
      <w:r w:rsidR="00B740C7">
        <w:br/>
        <w:t xml:space="preserve">Browse to </w:t>
      </w:r>
      <w:sdt>
        <w:sdtPr>
          <w:id w:val="-1468116579"/>
          <w:placeholder>
            <w:docPart w:val="186A296A08C847DEB43EA455440BECCA"/>
          </w:placeholder>
          <w:text/>
        </w:sdtPr>
        <w:sdtEndPr/>
        <w:sdtContent>
          <w:r w:rsidR="005032ED" w:rsidRPr="005032ED">
            <w:t xml:space="preserve"> \IRIS_TEST_STATION_WS\Apps\TMS</w:t>
          </w:r>
          <w:r w:rsidR="005032ED">
            <w:t>\TMS.sln</w:t>
          </w:r>
        </w:sdtContent>
      </w:sdt>
    </w:p>
    <w:p w:rsidR="003F4865" w:rsidRDefault="00AD41DB" w:rsidP="003F4865">
      <w:r>
        <w:rPr>
          <w:noProof/>
        </w:rPr>
        <w:drawing>
          <wp:inline distT="0" distB="0" distL="0" distR="0" wp14:anchorId="0A18C104" wp14:editId="72B15A91">
            <wp:extent cx="3596034" cy="1508240"/>
            <wp:effectExtent l="0" t="0" r="4445" b="0"/>
            <wp:docPr id="2" name="Picture 2" descr="C:\Users\christopher.houle\Desktop\VS_Op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houle\Desktop\VS_Open.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2555" cy="1510975"/>
                    </a:xfrm>
                    <a:prstGeom prst="rect">
                      <a:avLst/>
                    </a:prstGeom>
                    <a:noFill/>
                    <a:ln>
                      <a:noFill/>
                    </a:ln>
                  </pic:spPr>
                </pic:pic>
              </a:graphicData>
            </a:graphic>
          </wp:inline>
        </w:drawing>
      </w:r>
    </w:p>
    <w:p w:rsidR="003F4865" w:rsidRDefault="00B254C7" w:rsidP="00784CB4">
      <w:pPr>
        <w:pStyle w:val="Heading2"/>
      </w:pPr>
      <w:bookmarkStart w:id="6" w:name="_Toc482715898"/>
      <w:r>
        <w:t>Build Project</w:t>
      </w:r>
      <w:bookmarkEnd w:id="6"/>
    </w:p>
    <w:p w:rsidR="009A32C5" w:rsidRDefault="009A32C5" w:rsidP="00880136">
      <w:r>
        <w:t>For each of the following configurations, do these steps:</w:t>
      </w:r>
    </w:p>
    <w:sdt>
      <w:sdtPr>
        <w:id w:val="-411931927"/>
        <w:placeholder>
          <w:docPart w:val="4FDB6BB3B91D46809D99BE170C04BE48"/>
        </w:placeholder>
        <w:text w:multiLine="1"/>
      </w:sdtPr>
      <w:sdtEndPr/>
      <w:sdtContent>
        <w:p w:rsidR="009A32C5" w:rsidRDefault="005032ED" w:rsidP="009A32C5">
          <w:pPr>
            <w:pBdr>
              <w:top w:val="single" w:sz="4" w:space="1" w:color="auto"/>
              <w:left w:val="single" w:sz="4" w:space="4" w:color="auto"/>
              <w:bottom w:val="single" w:sz="4" w:space="1" w:color="auto"/>
              <w:right w:val="single" w:sz="4" w:space="4" w:color="auto"/>
            </w:pBdr>
          </w:pPr>
          <w:r>
            <w:t>Release</w:t>
          </w:r>
          <w:r>
            <w:br/>
          </w:r>
        </w:p>
      </w:sdtContent>
    </w:sdt>
    <w:p w:rsidR="00B254C7" w:rsidRDefault="00B254C7" w:rsidP="00B254C7">
      <w:pPr>
        <w:pStyle w:val="Heading3"/>
      </w:pPr>
      <w:bookmarkStart w:id="7" w:name="_Toc482715899"/>
      <w:r>
        <w:t>Select Configuration</w:t>
      </w:r>
      <w:bookmarkEnd w:id="7"/>
    </w:p>
    <w:p w:rsidR="00880136" w:rsidRDefault="00643881" w:rsidP="00880136">
      <w:r>
        <w:rPr>
          <w:noProof/>
        </w:rPr>
        <w:drawing>
          <wp:anchor distT="0" distB="0" distL="114300" distR="114300" simplePos="0" relativeHeight="251662336" behindDoc="0" locked="0" layoutInCell="1" allowOverlap="1">
            <wp:simplePos x="0" y="0"/>
            <wp:positionH relativeFrom="margin">
              <wp:posOffset>2392680</wp:posOffset>
            </wp:positionH>
            <wp:positionV relativeFrom="paragraph">
              <wp:posOffset>302260</wp:posOffset>
            </wp:positionV>
            <wp:extent cx="3550459" cy="915305"/>
            <wp:effectExtent l="0" t="0" r="0" b="0"/>
            <wp:wrapNone/>
            <wp:docPr id="4" name="Picture 4" descr="C:\Users\christopher.houle\Desktop\VS_Conf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houle\Desktop\VS_Config.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739" cy="93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136">
        <w:t>Select the configuration using the highlighted drop down menu</w:t>
      </w:r>
    </w:p>
    <w:p w:rsidR="00880136" w:rsidRDefault="00880136" w:rsidP="00880136"/>
    <w:p w:rsidR="00643881" w:rsidRDefault="00643881" w:rsidP="00880136"/>
    <w:p w:rsidR="00643881" w:rsidRDefault="00643881" w:rsidP="00880136"/>
    <w:p w:rsidR="00880136" w:rsidRDefault="00C127DD" w:rsidP="00C127DD">
      <w:pPr>
        <w:pStyle w:val="Heading3"/>
      </w:pPr>
      <w:bookmarkStart w:id="8" w:name="_Toc482715900"/>
      <w:r>
        <w:t>Clean and Build</w:t>
      </w:r>
      <w:bookmarkEnd w:id="8"/>
    </w:p>
    <w:p w:rsidR="00C127DD" w:rsidRDefault="00643881" w:rsidP="00C127DD">
      <w:r>
        <w:t>The Rebuild Solution</w:t>
      </w:r>
      <w:r w:rsidR="00C127DD">
        <w:t xml:space="preserve"> function will p</w:t>
      </w:r>
      <w:r w:rsidR="009A32C5">
        <w:t>erform a clean and then build.</w:t>
      </w:r>
      <w:r w:rsidR="009A32C5">
        <w:br/>
      </w:r>
      <w:r w:rsidR="00C127DD">
        <w:t xml:space="preserve">Select </w:t>
      </w:r>
      <w:r>
        <w:t>Build</w:t>
      </w:r>
      <w:r w:rsidR="00C127DD">
        <w:t xml:space="preserve">-&gt;Rebuild </w:t>
      </w:r>
      <w:r>
        <w:t>Solution</w:t>
      </w:r>
      <w:r w:rsidR="00C127DD">
        <w:t xml:space="preserve"> to perform it.</w:t>
      </w:r>
    </w:p>
    <w:p w:rsidR="00C127DD" w:rsidRDefault="00643881" w:rsidP="00C127DD">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7620</wp:posOffset>
            </wp:positionV>
            <wp:extent cx="5943600" cy="1600200"/>
            <wp:effectExtent l="0" t="0" r="0" b="0"/>
            <wp:wrapNone/>
            <wp:docPr id="9" name="Picture 9" descr="C:\Users\christopher.houle\Desktop\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houle\Desktop\New Bitmap Image.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7598" w:rsidRDefault="009A7598">
      <w:r>
        <w:br w:type="page"/>
      </w:r>
    </w:p>
    <w:p w:rsidR="003F4865" w:rsidRDefault="00567266" w:rsidP="00D477A5">
      <w:pPr>
        <w:pStyle w:val="Heading3"/>
      </w:pPr>
      <w:bookmarkStart w:id="9" w:name="_Toc482715901"/>
      <w:r>
        <w:lastRenderedPageBreak/>
        <w:t>Verify Warning and E</w:t>
      </w:r>
      <w:r w:rsidR="00D477A5">
        <w:t>rrors</w:t>
      </w:r>
      <w:bookmarkEnd w:id="9"/>
    </w:p>
    <w:p w:rsidR="000B580E" w:rsidRDefault="000B580E" w:rsidP="000B580E">
      <w:r>
        <w:t>The project should build with no errors.  If there are any warnings they should be compared against the list of known warnings the build generates.  Any extra warnings should be treated as errors.</w:t>
      </w:r>
    </w:p>
    <w:p w:rsidR="000B580E" w:rsidRDefault="000B580E" w:rsidP="000B580E">
      <w:r>
        <w:br/>
        <w:t>The build output window is at the bottom of the compiler</w:t>
      </w:r>
    </w:p>
    <w:p w:rsidR="00C127DD" w:rsidRDefault="00643881" w:rsidP="00DA2FF3">
      <w:r>
        <w:rPr>
          <w:noProof/>
        </w:rPr>
        <w:drawing>
          <wp:anchor distT="0" distB="0" distL="114300" distR="114300" simplePos="0" relativeHeight="251664384" behindDoc="0" locked="0" layoutInCell="1" allowOverlap="1">
            <wp:simplePos x="0" y="0"/>
            <wp:positionH relativeFrom="margin">
              <wp:posOffset>632460</wp:posOffset>
            </wp:positionH>
            <wp:positionV relativeFrom="paragraph">
              <wp:posOffset>5715</wp:posOffset>
            </wp:positionV>
            <wp:extent cx="4296405" cy="2270760"/>
            <wp:effectExtent l="0" t="0" r="9525" b="0"/>
            <wp:wrapNone/>
            <wp:docPr id="7" name="Picture 7" descr="C:\Users\christopher.houle\Desktop\VS_Bui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opher.houle\Desktop\VS_Build.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6405" cy="227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3881" w:rsidRDefault="00643881" w:rsidP="00DA2FF3"/>
    <w:p w:rsidR="00643881" w:rsidRDefault="00643881" w:rsidP="00DA2FF3"/>
    <w:p w:rsidR="00643881" w:rsidRDefault="00643881" w:rsidP="00DA2FF3"/>
    <w:p w:rsidR="00643881" w:rsidRDefault="00643881" w:rsidP="00DA2FF3"/>
    <w:p w:rsidR="00643881" w:rsidRDefault="00643881" w:rsidP="00DA2FF3"/>
    <w:p w:rsidR="00643881" w:rsidRDefault="00643881" w:rsidP="00DA2FF3"/>
    <w:p w:rsidR="00643881" w:rsidRDefault="00643881" w:rsidP="00DA2FF3"/>
    <w:p w:rsidR="00C127DD" w:rsidRDefault="00323A19" w:rsidP="00323A19">
      <w:pPr>
        <w:pStyle w:val="Heading2"/>
      </w:pPr>
      <w:bookmarkStart w:id="10" w:name="_Toc482715902"/>
      <w:r>
        <w:t>Copy Build Output</w:t>
      </w:r>
      <w:bookmarkEnd w:id="10"/>
    </w:p>
    <w:p w:rsidR="00C949A1" w:rsidRPr="00C949A1" w:rsidRDefault="00643881" w:rsidP="00C949A1">
      <w:r>
        <w:t>Copy the contents of the</w:t>
      </w:r>
      <w:r w:rsidR="00B740C7">
        <w:t xml:space="preserve"> </w:t>
      </w:r>
      <w:sdt>
        <w:sdtPr>
          <w:id w:val="1344659852"/>
          <w:placeholder>
            <w:docPart w:val="3D96CFE04DE44DB48A3793992E86889D"/>
          </w:placeholder>
          <w:text/>
        </w:sdtPr>
        <w:sdtEndPr/>
        <w:sdtContent>
          <w:r w:rsidR="005032ED">
            <w:t>\</w:t>
          </w:r>
          <w:r w:rsidR="005032ED" w:rsidRPr="005032ED">
            <w:t>IRIS_TEST</w:t>
          </w:r>
          <w:r w:rsidR="00481D88">
            <w:t>_STATION_WS\Apps\TMS</w:t>
          </w:r>
        </w:sdtContent>
      </w:sdt>
      <w:r w:rsidR="00B740C7">
        <w:t>\</w:t>
      </w:r>
      <w:r>
        <w:t>bin\Release folder to the CM area</w:t>
      </w:r>
    </w:p>
    <w:sectPr w:rsidR="00C949A1" w:rsidRPr="00C949A1" w:rsidSect="00D871F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908" w:rsidRDefault="00624908" w:rsidP="00F57519">
      <w:pPr>
        <w:spacing w:before="0" w:after="0" w:line="240" w:lineRule="auto"/>
      </w:pPr>
      <w:r>
        <w:separator/>
      </w:r>
    </w:p>
  </w:endnote>
  <w:endnote w:type="continuationSeparator" w:id="0">
    <w:p w:rsidR="00624908" w:rsidRDefault="00624908" w:rsidP="00F575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303160"/>
      <w:docPartObj>
        <w:docPartGallery w:val="Page Numbers (Bottom of Page)"/>
        <w:docPartUnique/>
      </w:docPartObj>
    </w:sdtPr>
    <w:sdtEndPr>
      <w:rPr>
        <w:noProof/>
      </w:rPr>
    </w:sdtEndPr>
    <w:sdtContent>
      <w:p w:rsidR="00D871FF" w:rsidRDefault="00D871FF">
        <w:pPr>
          <w:pStyle w:val="Footer"/>
          <w:jc w:val="center"/>
        </w:pPr>
        <w:r>
          <w:fldChar w:fldCharType="begin"/>
        </w:r>
        <w:r>
          <w:instrText xml:space="preserve"> PAGE   \* MERGEFORMAT </w:instrText>
        </w:r>
        <w:r>
          <w:fldChar w:fldCharType="separate"/>
        </w:r>
        <w:r w:rsidR="00420EAA">
          <w:rPr>
            <w:noProof/>
          </w:rPr>
          <w:t>3</w:t>
        </w:r>
        <w:r>
          <w:rPr>
            <w:noProof/>
          </w:rPr>
          <w:fldChar w:fldCharType="end"/>
        </w:r>
      </w:p>
    </w:sdtContent>
  </w:sdt>
  <w:p w:rsidR="00D871FF" w:rsidRDefault="00D87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908" w:rsidRDefault="00624908" w:rsidP="00F57519">
      <w:pPr>
        <w:spacing w:before="0" w:after="0" w:line="240" w:lineRule="auto"/>
      </w:pPr>
      <w:r>
        <w:separator/>
      </w:r>
    </w:p>
  </w:footnote>
  <w:footnote w:type="continuationSeparator" w:id="0">
    <w:p w:rsidR="00624908" w:rsidRDefault="00624908" w:rsidP="00F5751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519" w:rsidRDefault="00F57519">
    <w:pPr>
      <w:pStyle w:val="Header"/>
    </w:pPr>
    <w:r>
      <w:ptab w:relativeTo="margin" w:alignment="right" w:leader="none"/>
    </w:r>
    <w:r>
      <w:t xml:space="preserve">Revision: </w:t>
    </w:r>
    <w:r w:rsidR="00460AED">
      <w:t>A</w:t>
    </w:r>
  </w:p>
  <w:p w:rsidR="00F57519" w:rsidRDefault="00F57519">
    <w:pPr>
      <w:pStyle w:val="Header"/>
    </w:pPr>
    <w:r>
      <w:ptab w:relativeTo="margin" w:alignment="right" w:leader="none"/>
    </w:r>
    <w:r w:rsidR="00181D90">
      <w:t xml:space="preserve">Date: </w:t>
    </w:r>
    <w:r w:rsidR="0088751C">
      <w:fldChar w:fldCharType="begin"/>
    </w:r>
    <w:r w:rsidR="0088751C">
      <w:instrText xml:space="preserve"> DATE \@ "MMMM d, yyyy" </w:instrText>
    </w:r>
    <w:r w:rsidR="0088751C">
      <w:fldChar w:fldCharType="separate"/>
    </w:r>
    <w:r w:rsidR="00420EAA">
      <w:rPr>
        <w:noProof/>
      </w:rPr>
      <w:t>April 3, 2018</w:t>
    </w:r>
    <w:r w:rsidR="0088751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AE9"/>
    <w:multiLevelType w:val="hybridMultilevel"/>
    <w:tmpl w:val="1872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B6508"/>
    <w:multiLevelType w:val="hybridMultilevel"/>
    <w:tmpl w:val="799E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943EE"/>
    <w:multiLevelType w:val="hybridMultilevel"/>
    <w:tmpl w:val="A7EA6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03F3B"/>
    <w:multiLevelType w:val="hybridMultilevel"/>
    <w:tmpl w:val="56E27A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27AC6"/>
    <w:multiLevelType w:val="hybridMultilevel"/>
    <w:tmpl w:val="56E27A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B8"/>
    <w:rsid w:val="00016183"/>
    <w:rsid w:val="000241CD"/>
    <w:rsid w:val="0003551C"/>
    <w:rsid w:val="00037182"/>
    <w:rsid w:val="0004312B"/>
    <w:rsid w:val="000B580E"/>
    <w:rsid w:val="000F6B25"/>
    <w:rsid w:val="00114ACA"/>
    <w:rsid w:val="00123DB3"/>
    <w:rsid w:val="00161BF6"/>
    <w:rsid w:val="00181D90"/>
    <w:rsid w:val="001A08AF"/>
    <w:rsid w:val="001D3831"/>
    <w:rsid w:val="002135F2"/>
    <w:rsid w:val="0022693C"/>
    <w:rsid w:val="002413FC"/>
    <w:rsid w:val="0024492F"/>
    <w:rsid w:val="00275550"/>
    <w:rsid w:val="00291804"/>
    <w:rsid w:val="00295A2D"/>
    <w:rsid w:val="002F14D6"/>
    <w:rsid w:val="00312096"/>
    <w:rsid w:val="00323A19"/>
    <w:rsid w:val="00353836"/>
    <w:rsid w:val="00362B96"/>
    <w:rsid w:val="00370FCC"/>
    <w:rsid w:val="00377EEF"/>
    <w:rsid w:val="00384972"/>
    <w:rsid w:val="00391BCA"/>
    <w:rsid w:val="003A7703"/>
    <w:rsid w:val="003B328C"/>
    <w:rsid w:val="003E7BAA"/>
    <w:rsid w:val="003F4865"/>
    <w:rsid w:val="00410CE7"/>
    <w:rsid w:val="00420EAA"/>
    <w:rsid w:val="00435831"/>
    <w:rsid w:val="00443BF4"/>
    <w:rsid w:val="00460AED"/>
    <w:rsid w:val="00481D88"/>
    <w:rsid w:val="00492064"/>
    <w:rsid w:val="0049640F"/>
    <w:rsid w:val="004F610E"/>
    <w:rsid w:val="00502188"/>
    <w:rsid w:val="005032ED"/>
    <w:rsid w:val="005533D6"/>
    <w:rsid w:val="00567266"/>
    <w:rsid w:val="005D6A40"/>
    <w:rsid w:val="005D7821"/>
    <w:rsid w:val="005E1020"/>
    <w:rsid w:val="005E4793"/>
    <w:rsid w:val="00620390"/>
    <w:rsid w:val="00624908"/>
    <w:rsid w:val="00643881"/>
    <w:rsid w:val="00646876"/>
    <w:rsid w:val="006514B3"/>
    <w:rsid w:val="00667C87"/>
    <w:rsid w:val="006B4EB0"/>
    <w:rsid w:val="006B62BC"/>
    <w:rsid w:val="006B7FEB"/>
    <w:rsid w:val="00703521"/>
    <w:rsid w:val="007355B7"/>
    <w:rsid w:val="007430E1"/>
    <w:rsid w:val="00744408"/>
    <w:rsid w:val="00784CB4"/>
    <w:rsid w:val="0078594E"/>
    <w:rsid w:val="007879D8"/>
    <w:rsid w:val="007960CE"/>
    <w:rsid w:val="007A21AA"/>
    <w:rsid w:val="007B154B"/>
    <w:rsid w:val="0084404A"/>
    <w:rsid w:val="00880136"/>
    <w:rsid w:val="0088751C"/>
    <w:rsid w:val="008D3AA2"/>
    <w:rsid w:val="008F5998"/>
    <w:rsid w:val="00912CE0"/>
    <w:rsid w:val="00936A54"/>
    <w:rsid w:val="00973170"/>
    <w:rsid w:val="00974913"/>
    <w:rsid w:val="009A32C5"/>
    <w:rsid w:val="009A7598"/>
    <w:rsid w:val="009B5BB3"/>
    <w:rsid w:val="009C495F"/>
    <w:rsid w:val="009C6300"/>
    <w:rsid w:val="009F607C"/>
    <w:rsid w:val="00A03E68"/>
    <w:rsid w:val="00A07D2E"/>
    <w:rsid w:val="00A10DA0"/>
    <w:rsid w:val="00A22C78"/>
    <w:rsid w:val="00A25BE8"/>
    <w:rsid w:val="00A8185D"/>
    <w:rsid w:val="00AB04F7"/>
    <w:rsid w:val="00AB57CB"/>
    <w:rsid w:val="00AC0845"/>
    <w:rsid w:val="00AD41DB"/>
    <w:rsid w:val="00B254C7"/>
    <w:rsid w:val="00B308B8"/>
    <w:rsid w:val="00B347D6"/>
    <w:rsid w:val="00B47DD9"/>
    <w:rsid w:val="00B740C7"/>
    <w:rsid w:val="00B93D30"/>
    <w:rsid w:val="00BB3546"/>
    <w:rsid w:val="00BB6C60"/>
    <w:rsid w:val="00BC4164"/>
    <w:rsid w:val="00BE0167"/>
    <w:rsid w:val="00BE2815"/>
    <w:rsid w:val="00BE4782"/>
    <w:rsid w:val="00BF5502"/>
    <w:rsid w:val="00C06BD6"/>
    <w:rsid w:val="00C127DD"/>
    <w:rsid w:val="00C15645"/>
    <w:rsid w:val="00C25B0D"/>
    <w:rsid w:val="00C85CB3"/>
    <w:rsid w:val="00C86E26"/>
    <w:rsid w:val="00C949A1"/>
    <w:rsid w:val="00CB4873"/>
    <w:rsid w:val="00CC1614"/>
    <w:rsid w:val="00D4377F"/>
    <w:rsid w:val="00D477A5"/>
    <w:rsid w:val="00D577ED"/>
    <w:rsid w:val="00D608FF"/>
    <w:rsid w:val="00D871FF"/>
    <w:rsid w:val="00D9268C"/>
    <w:rsid w:val="00D932BA"/>
    <w:rsid w:val="00DA2FF3"/>
    <w:rsid w:val="00DB4C04"/>
    <w:rsid w:val="00DB7468"/>
    <w:rsid w:val="00E072FC"/>
    <w:rsid w:val="00E14E13"/>
    <w:rsid w:val="00E16F0C"/>
    <w:rsid w:val="00E27326"/>
    <w:rsid w:val="00E30D49"/>
    <w:rsid w:val="00E40E99"/>
    <w:rsid w:val="00E6227F"/>
    <w:rsid w:val="00E73ABB"/>
    <w:rsid w:val="00E81E25"/>
    <w:rsid w:val="00E91BE0"/>
    <w:rsid w:val="00EC4EEC"/>
    <w:rsid w:val="00EF371A"/>
    <w:rsid w:val="00F157BF"/>
    <w:rsid w:val="00F57519"/>
    <w:rsid w:val="00F73675"/>
    <w:rsid w:val="00F75AAC"/>
    <w:rsid w:val="00F9295A"/>
    <w:rsid w:val="00FC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05B56"/>
  <w15:docId w15:val="{756CAE43-1613-44B1-ADD3-D608DF50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064"/>
  </w:style>
  <w:style w:type="paragraph" w:styleId="Heading1">
    <w:name w:val="heading 1"/>
    <w:basedOn w:val="Normal"/>
    <w:next w:val="Normal"/>
    <w:link w:val="Heading1Char"/>
    <w:uiPriority w:val="9"/>
    <w:qFormat/>
    <w:rsid w:val="004920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920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920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920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920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920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920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920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20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0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9206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920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92064"/>
    <w:rPr>
      <w:caps/>
      <w:color w:val="595959" w:themeColor="text1" w:themeTint="A6"/>
      <w:spacing w:val="10"/>
      <w:sz w:val="21"/>
      <w:szCs w:val="21"/>
    </w:rPr>
  </w:style>
  <w:style w:type="character" w:customStyle="1" w:styleId="Heading1Char">
    <w:name w:val="Heading 1 Char"/>
    <w:basedOn w:val="DefaultParagraphFont"/>
    <w:link w:val="Heading1"/>
    <w:uiPriority w:val="9"/>
    <w:rsid w:val="0049206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92064"/>
    <w:rPr>
      <w:caps/>
      <w:spacing w:val="15"/>
      <w:shd w:val="clear" w:color="auto" w:fill="DEEAF6" w:themeFill="accent1" w:themeFillTint="33"/>
    </w:rPr>
  </w:style>
  <w:style w:type="character" w:customStyle="1" w:styleId="Heading3Char">
    <w:name w:val="Heading 3 Char"/>
    <w:basedOn w:val="DefaultParagraphFont"/>
    <w:link w:val="Heading3"/>
    <w:uiPriority w:val="9"/>
    <w:rsid w:val="00492064"/>
    <w:rPr>
      <w:caps/>
      <w:color w:val="1F4D78" w:themeColor="accent1" w:themeShade="7F"/>
      <w:spacing w:val="15"/>
    </w:rPr>
  </w:style>
  <w:style w:type="character" w:customStyle="1" w:styleId="Heading4Char">
    <w:name w:val="Heading 4 Char"/>
    <w:basedOn w:val="DefaultParagraphFont"/>
    <w:link w:val="Heading4"/>
    <w:uiPriority w:val="9"/>
    <w:semiHidden/>
    <w:rsid w:val="00492064"/>
    <w:rPr>
      <w:caps/>
      <w:color w:val="2E74B5" w:themeColor="accent1" w:themeShade="BF"/>
      <w:spacing w:val="10"/>
    </w:rPr>
  </w:style>
  <w:style w:type="character" w:customStyle="1" w:styleId="Heading5Char">
    <w:name w:val="Heading 5 Char"/>
    <w:basedOn w:val="DefaultParagraphFont"/>
    <w:link w:val="Heading5"/>
    <w:uiPriority w:val="9"/>
    <w:semiHidden/>
    <w:rsid w:val="00492064"/>
    <w:rPr>
      <w:caps/>
      <w:color w:val="2E74B5" w:themeColor="accent1" w:themeShade="BF"/>
      <w:spacing w:val="10"/>
    </w:rPr>
  </w:style>
  <w:style w:type="character" w:customStyle="1" w:styleId="Heading6Char">
    <w:name w:val="Heading 6 Char"/>
    <w:basedOn w:val="DefaultParagraphFont"/>
    <w:link w:val="Heading6"/>
    <w:uiPriority w:val="9"/>
    <w:semiHidden/>
    <w:rsid w:val="00492064"/>
    <w:rPr>
      <w:caps/>
      <w:color w:val="2E74B5" w:themeColor="accent1" w:themeShade="BF"/>
      <w:spacing w:val="10"/>
    </w:rPr>
  </w:style>
  <w:style w:type="character" w:customStyle="1" w:styleId="Heading7Char">
    <w:name w:val="Heading 7 Char"/>
    <w:basedOn w:val="DefaultParagraphFont"/>
    <w:link w:val="Heading7"/>
    <w:uiPriority w:val="9"/>
    <w:semiHidden/>
    <w:rsid w:val="00492064"/>
    <w:rPr>
      <w:caps/>
      <w:color w:val="2E74B5" w:themeColor="accent1" w:themeShade="BF"/>
      <w:spacing w:val="10"/>
    </w:rPr>
  </w:style>
  <w:style w:type="character" w:customStyle="1" w:styleId="Heading8Char">
    <w:name w:val="Heading 8 Char"/>
    <w:basedOn w:val="DefaultParagraphFont"/>
    <w:link w:val="Heading8"/>
    <w:uiPriority w:val="9"/>
    <w:semiHidden/>
    <w:rsid w:val="00492064"/>
    <w:rPr>
      <w:caps/>
      <w:spacing w:val="10"/>
      <w:sz w:val="18"/>
      <w:szCs w:val="18"/>
    </w:rPr>
  </w:style>
  <w:style w:type="character" w:customStyle="1" w:styleId="Heading9Char">
    <w:name w:val="Heading 9 Char"/>
    <w:basedOn w:val="DefaultParagraphFont"/>
    <w:link w:val="Heading9"/>
    <w:uiPriority w:val="9"/>
    <w:semiHidden/>
    <w:rsid w:val="00492064"/>
    <w:rPr>
      <w:i/>
      <w:iCs/>
      <w:caps/>
      <w:spacing w:val="10"/>
      <w:sz w:val="18"/>
      <w:szCs w:val="18"/>
    </w:rPr>
  </w:style>
  <w:style w:type="paragraph" w:styleId="Caption">
    <w:name w:val="caption"/>
    <w:basedOn w:val="Normal"/>
    <w:next w:val="Normal"/>
    <w:uiPriority w:val="35"/>
    <w:unhideWhenUsed/>
    <w:qFormat/>
    <w:rsid w:val="00492064"/>
    <w:rPr>
      <w:b/>
      <w:bCs/>
      <w:color w:val="2E74B5" w:themeColor="accent1" w:themeShade="BF"/>
      <w:sz w:val="16"/>
      <w:szCs w:val="16"/>
    </w:rPr>
  </w:style>
  <w:style w:type="character" w:styleId="Strong">
    <w:name w:val="Strong"/>
    <w:uiPriority w:val="22"/>
    <w:qFormat/>
    <w:rsid w:val="00492064"/>
    <w:rPr>
      <w:b/>
      <w:bCs/>
    </w:rPr>
  </w:style>
  <w:style w:type="character" w:styleId="Emphasis">
    <w:name w:val="Emphasis"/>
    <w:uiPriority w:val="20"/>
    <w:qFormat/>
    <w:rsid w:val="00492064"/>
    <w:rPr>
      <w:caps/>
      <w:color w:val="1F4D78" w:themeColor="accent1" w:themeShade="7F"/>
      <w:spacing w:val="5"/>
    </w:rPr>
  </w:style>
  <w:style w:type="paragraph" w:styleId="NoSpacing">
    <w:name w:val="No Spacing"/>
    <w:uiPriority w:val="1"/>
    <w:qFormat/>
    <w:rsid w:val="00492064"/>
    <w:pPr>
      <w:spacing w:after="0" w:line="240" w:lineRule="auto"/>
    </w:pPr>
  </w:style>
  <w:style w:type="paragraph" w:styleId="Quote">
    <w:name w:val="Quote"/>
    <w:basedOn w:val="Normal"/>
    <w:next w:val="Normal"/>
    <w:link w:val="QuoteChar"/>
    <w:uiPriority w:val="29"/>
    <w:qFormat/>
    <w:rsid w:val="00492064"/>
    <w:rPr>
      <w:i/>
      <w:iCs/>
      <w:sz w:val="24"/>
      <w:szCs w:val="24"/>
    </w:rPr>
  </w:style>
  <w:style w:type="character" w:customStyle="1" w:styleId="QuoteChar">
    <w:name w:val="Quote Char"/>
    <w:basedOn w:val="DefaultParagraphFont"/>
    <w:link w:val="Quote"/>
    <w:uiPriority w:val="29"/>
    <w:rsid w:val="00492064"/>
    <w:rPr>
      <w:i/>
      <w:iCs/>
      <w:sz w:val="24"/>
      <w:szCs w:val="24"/>
    </w:rPr>
  </w:style>
  <w:style w:type="paragraph" w:styleId="IntenseQuote">
    <w:name w:val="Intense Quote"/>
    <w:basedOn w:val="Normal"/>
    <w:next w:val="Normal"/>
    <w:link w:val="IntenseQuoteChar"/>
    <w:uiPriority w:val="30"/>
    <w:qFormat/>
    <w:rsid w:val="004920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92064"/>
    <w:rPr>
      <w:color w:val="5B9BD5" w:themeColor="accent1"/>
      <w:sz w:val="24"/>
      <w:szCs w:val="24"/>
    </w:rPr>
  </w:style>
  <w:style w:type="character" w:styleId="SubtleEmphasis">
    <w:name w:val="Subtle Emphasis"/>
    <w:uiPriority w:val="19"/>
    <w:qFormat/>
    <w:rsid w:val="00492064"/>
    <w:rPr>
      <w:i/>
      <w:iCs/>
      <w:color w:val="1F4D78" w:themeColor="accent1" w:themeShade="7F"/>
    </w:rPr>
  </w:style>
  <w:style w:type="character" w:styleId="IntenseEmphasis">
    <w:name w:val="Intense Emphasis"/>
    <w:uiPriority w:val="21"/>
    <w:qFormat/>
    <w:rsid w:val="00492064"/>
    <w:rPr>
      <w:b/>
      <w:bCs/>
      <w:caps/>
      <w:color w:val="1F4D78" w:themeColor="accent1" w:themeShade="7F"/>
      <w:spacing w:val="10"/>
    </w:rPr>
  </w:style>
  <w:style w:type="character" w:styleId="SubtleReference">
    <w:name w:val="Subtle Reference"/>
    <w:uiPriority w:val="31"/>
    <w:qFormat/>
    <w:rsid w:val="00492064"/>
    <w:rPr>
      <w:b/>
      <w:bCs/>
      <w:color w:val="5B9BD5" w:themeColor="accent1"/>
    </w:rPr>
  </w:style>
  <w:style w:type="character" w:styleId="IntenseReference">
    <w:name w:val="Intense Reference"/>
    <w:uiPriority w:val="32"/>
    <w:qFormat/>
    <w:rsid w:val="00492064"/>
    <w:rPr>
      <w:b/>
      <w:bCs/>
      <w:i/>
      <w:iCs/>
      <w:caps/>
      <w:color w:val="5B9BD5" w:themeColor="accent1"/>
    </w:rPr>
  </w:style>
  <w:style w:type="character" w:styleId="BookTitle">
    <w:name w:val="Book Title"/>
    <w:uiPriority w:val="33"/>
    <w:qFormat/>
    <w:rsid w:val="00492064"/>
    <w:rPr>
      <w:b/>
      <w:bCs/>
      <w:i/>
      <w:iCs/>
      <w:spacing w:val="0"/>
    </w:rPr>
  </w:style>
  <w:style w:type="paragraph" w:styleId="TOCHeading">
    <w:name w:val="TOC Heading"/>
    <w:basedOn w:val="Heading1"/>
    <w:next w:val="Normal"/>
    <w:uiPriority w:val="39"/>
    <w:unhideWhenUsed/>
    <w:qFormat/>
    <w:rsid w:val="00492064"/>
    <w:pPr>
      <w:outlineLvl w:val="9"/>
    </w:pPr>
  </w:style>
  <w:style w:type="paragraph" w:styleId="Header">
    <w:name w:val="header"/>
    <w:basedOn w:val="Normal"/>
    <w:link w:val="HeaderChar"/>
    <w:uiPriority w:val="99"/>
    <w:unhideWhenUsed/>
    <w:rsid w:val="00F5751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7519"/>
  </w:style>
  <w:style w:type="paragraph" w:styleId="Footer">
    <w:name w:val="footer"/>
    <w:basedOn w:val="Normal"/>
    <w:link w:val="FooterChar"/>
    <w:uiPriority w:val="99"/>
    <w:unhideWhenUsed/>
    <w:rsid w:val="00F5751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7519"/>
  </w:style>
  <w:style w:type="paragraph" w:styleId="ListParagraph">
    <w:name w:val="List Paragraph"/>
    <w:basedOn w:val="Normal"/>
    <w:uiPriority w:val="34"/>
    <w:qFormat/>
    <w:rsid w:val="00295A2D"/>
    <w:pPr>
      <w:ind w:left="720"/>
      <w:contextualSpacing/>
    </w:pPr>
  </w:style>
  <w:style w:type="table" w:styleId="TableGrid">
    <w:name w:val="Table Grid"/>
    <w:basedOn w:val="TableNormal"/>
    <w:uiPriority w:val="39"/>
    <w:rsid w:val="00295A2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uiPriority w:val="48"/>
    <w:rsid w:val="00295A2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4-Accent51">
    <w:name w:val="Grid Table 4 - Accent 51"/>
    <w:basedOn w:val="TableNormal"/>
    <w:uiPriority w:val="49"/>
    <w:rsid w:val="00295A2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unhideWhenUsed/>
    <w:rsid w:val="006B4EB0"/>
    <w:pPr>
      <w:spacing w:after="0"/>
    </w:pPr>
  </w:style>
  <w:style w:type="character" w:styleId="Hyperlink">
    <w:name w:val="Hyperlink"/>
    <w:basedOn w:val="DefaultParagraphFont"/>
    <w:uiPriority w:val="99"/>
    <w:unhideWhenUsed/>
    <w:rsid w:val="006B4EB0"/>
    <w:rPr>
      <w:color w:val="0563C1" w:themeColor="hyperlink"/>
      <w:u w:val="single"/>
    </w:rPr>
  </w:style>
  <w:style w:type="paragraph" w:styleId="TOC1">
    <w:name w:val="toc 1"/>
    <w:basedOn w:val="Normal"/>
    <w:next w:val="Normal"/>
    <w:autoRedefine/>
    <w:uiPriority w:val="39"/>
    <w:unhideWhenUsed/>
    <w:rsid w:val="006B4EB0"/>
    <w:pPr>
      <w:spacing w:after="100"/>
    </w:pPr>
  </w:style>
  <w:style w:type="paragraph" w:styleId="TOC2">
    <w:name w:val="toc 2"/>
    <w:basedOn w:val="Normal"/>
    <w:next w:val="Normal"/>
    <w:autoRedefine/>
    <w:uiPriority w:val="39"/>
    <w:unhideWhenUsed/>
    <w:rsid w:val="00974913"/>
    <w:pPr>
      <w:spacing w:after="100"/>
      <w:ind w:left="200"/>
    </w:pPr>
  </w:style>
  <w:style w:type="paragraph" w:styleId="TOC3">
    <w:name w:val="toc 3"/>
    <w:basedOn w:val="Normal"/>
    <w:next w:val="Normal"/>
    <w:autoRedefine/>
    <w:uiPriority w:val="39"/>
    <w:unhideWhenUsed/>
    <w:rsid w:val="00974913"/>
    <w:pPr>
      <w:spacing w:after="100"/>
      <w:ind w:left="400"/>
    </w:pPr>
  </w:style>
  <w:style w:type="paragraph" w:styleId="BalloonText">
    <w:name w:val="Balloon Text"/>
    <w:basedOn w:val="Normal"/>
    <w:link w:val="BalloonTextChar"/>
    <w:uiPriority w:val="99"/>
    <w:semiHidden/>
    <w:unhideWhenUsed/>
    <w:rsid w:val="0024492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92F"/>
    <w:rPr>
      <w:rFonts w:ascii="Tahoma" w:hAnsi="Tahoma" w:cs="Tahoma"/>
      <w:sz w:val="16"/>
      <w:szCs w:val="16"/>
    </w:rPr>
  </w:style>
  <w:style w:type="character" w:styleId="PlaceholderText">
    <w:name w:val="Placeholder Text"/>
    <w:basedOn w:val="DefaultParagraphFont"/>
    <w:uiPriority w:val="99"/>
    <w:semiHidden/>
    <w:rsid w:val="00B347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S:\SHARED\ES\STS\IAS\Software\Docs\BuildProcedures\Templates\IAS_VisualStudio%20SW_Build_Proced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65B09E3ED8487685F53D8F3DD68E20"/>
        <w:category>
          <w:name w:val="General"/>
          <w:gallery w:val="placeholder"/>
        </w:category>
        <w:types>
          <w:type w:val="bbPlcHdr"/>
        </w:types>
        <w:behaviors>
          <w:behavior w:val="content"/>
        </w:behaviors>
        <w:guid w:val="{F81EF326-8DBD-448F-AA06-0BFEE7A1E40D}"/>
      </w:docPartPr>
      <w:docPartBody>
        <w:p w:rsidR="00944953" w:rsidRDefault="00944953">
          <w:pPr>
            <w:pStyle w:val="6965B09E3ED8487685F53D8F3DD68E20"/>
          </w:pPr>
          <w:r w:rsidRPr="00B740C7">
            <w:rPr>
              <w:highlight w:val="yellow"/>
            </w:rPr>
            <w:t>ENTER PRODUCT</w:t>
          </w:r>
        </w:p>
      </w:docPartBody>
    </w:docPart>
    <w:docPart>
      <w:docPartPr>
        <w:name w:val="E82F0FD9341E4BE3B3DC1BEFB92AF991"/>
        <w:category>
          <w:name w:val="General"/>
          <w:gallery w:val="placeholder"/>
        </w:category>
        <w:types>
          <w:type w:val="bbPlcHdr"/>
        </w:types>
        <w:behaviors>
          <w:behavior w:val="content"/>
        </w:behaviors>
        <w:guid w:val="{6FD8663E-81C8-4202-86CD-ADBF6F9AC060}"/>
      </w:docPartPr>
      <w:docPartBody>
        <w:p w:rsidR="00944953" w:rsidRDefault="00944953">
          <w:pPr>
            <w:pStyle w:val="E82F0FD9341E4BE3B3DC1BEFB92AF991"/>
          </w:pPr>
          <w:r w:rsidRPr="00B740C7">
            <w:rPr>
              <w:highlight w:val="yellow"/>
            </w:rPr>
            <w:t>EDL LABEL</w:t>
          </w:r>
        </w:p>
      </w:docPartBody>
    </w:docPart>
    <w:docPart>
      <w:docPartPr>
        <w:name w:val="68D65F3D4C5D424EBF2FF90BC621CF50"/>
        <w:category>
          <w:name w:val="General"/>
          <w:gallery w:val="placeholder"/>
        </w:category>
        <w:types>
          <w:type w:val="bbPlcHdr"/>
        </w:types>
        <w:behaviors>
          <w:behavior w:val="content"/>
        </w:behaviors>
        <w:guid w:val="{CCDC3B89-24E7-4B9A-9EE5-C0A5088CC22F}"/>
      </w:docPartPr>
      <w:docPartBody>
        <w:p w:rsidR="00944953" w:rsidRDefault="00944953">
          <w:pPr>
            <w:pStyle w:val="68D65F3D4C5D424EBF2FF90BC621CF50"/>
          </w:pPr>
          <w:r w:rsidRPr="00B740C7">
            <w:rPr>
              <w:highlight w:val="yellow"/>
            </w:rPr>
            <w:t>EDL LABEL</w:t>
          </w:r>
        </w:p>
      </w:docPartBody>
    </w:docPart>
    <w:docPart>
      <w:docPartPr>
        <w:name w:val="290A2089733C4508AC3E205A17C83382"/>
        <w:category>
          <w:name w:val="General"/>
          <w:gallery w:val="placeholder"/>
        </w:category>
        <w:types>
          <w:type w:val="bbPlcHdr"/>
        </w:types>
        <w:behaviors>
          <w:behavior w:val="content"/>
        </w:behaviors>
        <w:guid w:val="{15BAE7BF-5569-491A-8A37-6EF95E18F0B7}"/>
      </w:docPartPr>
      <w:docPartBody>
        <w:p w:rsidR="00944953" w:rsidRDefault="00944953">
          <w:pPr>
            <w:pStyle w:val="290A2089733C4508AC3E205A17C83382"/>
          </w:pPr>
          <w:r w:rsidRPr="00B740C7">
            <w:rPr>
              <w:highlight w:val="yellow"/>
            </w:rPr>
            <w:t>Enter VOB(s)</w:t>
          </w:r>
          <w:r w:rsidRPr="00B740C7">
            <w:rPr>
              <w:highlight w:val="yellow"/>
            </w:rPr>
            <w:br/>
            <w:t>1 per line</w:t>
          </w:r>
        </w:p>
      </w:docPartBody>
    </w:docPart>
    <w:docPart>
      <w:docPartPr>
        <w:name w:val="C47CB9B60CE144BF8B86CB587FE0F5E7"/>
        <w:category>
          <w:name w:val="General"/>
          <w:gallery w:val="placeholder"/>
        </w:category>
        <w:types>
          <w:type w:val="bbPlcHdr"/>
        </w:types>
        <w:behaviors>
          <w:behavior w:val="content"/>
        </w:behaviors>
        <w:guid w:val="{B4CA3523-35C6-4DEC-A1CA-EA8D7A7AA9C9}"/>
      </w:docPartPr>
      <w:docPartBody>
        <w:p w:rsidR="00944953" w:rsidRDefault="00944953">
          <w:pPr>
            <w:pStyle w:val="C47CB9B60CE144BF8B86CB587FE0F5E7"/>
          </w:pPr>
          <w:r w:rsidRPr="00B740C7">
            <w:rPr>
              <w:rStyle w:val="Strong"/>
              <w:highlight w:val="yellow"/>
            </w:rPr>
            <w:t>EDL LABEL</w:t>
          </w:r>
        </w:p>
      </w:docPartBody>
    </w:docPart>
    <w:docPart>
      <w:docPartPr>
        <w:name w:val="9030B212439F4BC386E4E455BD6EAAF8"/>
        <w:category>
          <w:name w:val="General"/>
          <w:gallery w:val="placeholder"/>
        </w:category>
        <w:types>
          <w:type w:val="bbPlcHdr"/>
        </w:types>
        <w:behaviors>
          <w:behavior w:val="content"/>
        </w:behaviors>
        <w:guid w:val="{186C00D2-FFBD-44A1-81E2-D00995E06926}"/>
      </w:docPartPr>
      <w:docPartBody>
        <w:p w:rsidR="00944953" w:rsidRDefault="00944953">
          <w:pPr>
            <w:pStyle w:val="9030B212439F4BC386E4E455BD6EAAF8"/>
          </w:pPr>
          <w:r w:rsidRPr="00B740C7">
            <w:rPr>
              <w:rStyle w:val="Strong"/>
              <w:highlight w:val="yellow"/>
            </w:rPr>
            <w:t>CM LABEL</w:t>
          </w:r>
        </w:p>
      </w:docPartBody>
    </w:docPart>
    <w:docPart>
      <w:docPartPr>
        <w:name w:val="4B28DC7139BF4C6EA2832F03F0F9E806"/>
        <w:category>
          <w:name w:val="General"/>
          <w:gallery w:val="placeholder"/>
        </w:category>
        <w:types>
          <w:type w:val="bbPlcHdr"/>
        </w:types>
        <w:behaviors>
          <w:behavior w:val="content"/>
        </w:behaviors>
        <w:guid w:val="{9321E856-EB09-4FD9-B4EE-842E0D177F25}"/>
      </w:docPartPr>
      <w:docPartBody>
        <w:p w:rsidR="00944953" w:rsidRDefault="00944953">
          <w:pPr>
            <w:pStyle w:val="4B28DC7139BF4C6EA2832F03F0F9E806"/>
          </w:pPr>
          <w:r w:rsidRPr="00B740C7">
            <w:rPr>
              <w:rStyle w:val="Strong"/>
              <w:highlight w:val="yellow"/>
            </w:rPr>
            <w:t>EDL LABEL</w:t>
          </w:r>
        </w:p>
      </w:docPartBody>
    </w:docPart>
    <w:docPart>
      <w:docPartPr>
        <w:name w:val="25FCA07293B141439EE90C28F1719C96"/>
        <w:category>
          <w:name w:val="General"/>
          <w:gallery w:val="placeholder"/>
        </w:category>
        <w:types>
          <w:type w:val="bbPlcHdr"/>
        </w:types>
        <w:behaviors>
          <w:behavior w:val="content"/>
        </w:behaviors>
        <w:guid w:val="{8C7121A3-A3DB-4845-A058-FA4CBDB10DF2}"/>
      </w:docPartPr>
      <w:docPartBody>
        <w:p w:rsidR="00944953" w:rsidRDefault="00944953">
          <w:pPr>
            <w:pStyle w:val="25FCA07293B141439EE90C28F1719C96"/>
          </w:pPr>
          <w:r w:rsidRPr="00B740C7">
            <w:rPr>
              <w:rStyle w:val="Strong"/>
              <w:highlight w:val="yellow"/>
            </w:rPr>
            <w:t>CM LABEL</w:t>
          </w:r>
        </w:p>
      </w:docPartBody>
    </w:docPart>
    <w:docPart>
      <w:docPartPr>
        <w:name w:val="29A7522B90DB4466931C14AD4434EC28"/>
        <w:category>
          <w:name w:val="General"/>
          <w:gallery w:val="placeholder"/>
        </w:category>
        <w:types>
          <w:type w:val="bbPlcHdr"/>
        </w:types>
        <w:behaviors>
          <w:behavior w:val="content"/>
        </w:behaviors>
        <w:guid w:val="{8E3AF476-DCD1-421F-A40D-BB9F86F3FF15}"/>
      </w:docPartPr>
      <w:docPartBody>
        <w:p w:rsidR="00944953" w:rsidRDefault="00944953">
          <w:pPr>
            <w:pStyle w:val="29A7522B90DB4466931C14AD4434EC28"/>
          </w:pPr>
          <w:r w:rsidRPr="00B740C7">
            <w:rPr>
              <w:rStyle w:val="Strong"/>
              <w:highlight w:val="yellow"/>
            </w:rPr>
            <w:t>CM LABEL</w:t>
          </w:r>
        </w:p>
      </w:docPartBody>
    </w:docPart>
    <w:docPart>
      <w:docPartPr>
        <w:name w:val="68A8A6A6A4DF41C6B6973417B032E014"/>
        <w:category>
          <w:name w:val="General"/>
          <w:gallery w:val="placeholder"/>
        </w:category>
        <w:types>
          <w:type w:val="bbPlcHdr"/>
        </w:types>
        <w:behaviors>
          <w:behavior w:val="content"/>
        </w:behaviors>
        <w:guid w:val="{6EB7F16B-B493-4C9F-9A68-ADE99AE6D363}"/>
      </w:docPartPr>
      <w:docPartBody>
        <w:p w:rsidR="00944953" w:rsidRDefault="00944953">
          <w:pPr>
            <w:pStyle w:val="68A8A6A6A4DF41C6B6973417B032E014"/>
          </w:pPr>
          <w:r w:rsidRPr="00B740C7">
            <w:rPr>
              <w:highlight w:val="yellow"/>
            </w:rPr>
            <w:t>CM LABEL</w:t>
          </w:r>
        </w:p>
      </w:docPartBody>
    </w:docPart>
    <w:docPart>
      <w:docPartPr>
        <w:name w:val="6BA3BAC2E4E242609A42CE4DFF96E707"/>
        <w:category>
          <w:name w:val="General"/>
          <w:gallery w:val="placeholder"/>
        </w:category>
        <w:types>
          <w:type w:val="bbPlcHdr"/>
        </w:types>
        <w:behaviors>
          <w:behavior w:val="content"/>
        </w:behaviors>
        <w:guid w:val="{D9A746E9-2521-40F0-AC9F-EFFD599E0BF4}"/>
      </w:docPartPr>
      <w:docPartBody>
        <w:p w:rsidR="00944953" w:rsidRDefault="00944953">
          <w:pPr>
            <w:pStyle w:val="6BA3BAC2E4E242609A42CE4DFF96E707"/>
          </w:pPr>
          <w:r w:rsidRPr="00B740C7">
            <w:rPr>
              <w:highlight w:val="yellow"/>
            </w:rPr>
            <w:t>CM LABEL</w:t>
          </w:r>
        </w:p>
      </w:docPartBody>
    </w:docPart>
    <w:docPart>
      <w:docPartPr>
        <w:name w:val="C1D84FBA31FA470FBE7D72ECFD7B4D84"/>
        <w:category>
          <w:name w:val="General"/>
          <w:gallery w:val="placeholder"/>
        </w:category>
        <w:types>
          <w:type w:val="bbPlcHdr"/>
        </w:types>
        <w:behaviors>
          <w:behavior w:val="content"/>
        </w:behaviors>
        <w:guid w:val="{1661FC96-5AA3-4BE8-8D78-E667AB8F4B6A}"/>
      </w:docPartPr>
      <w:docPartBody>
        <w:p w:rsidR="00944953" w:rsidRDefault="00944953">
          <w:pPr>
            <w:pStyle w:val="C1D84FBA31FA470FBE7D72ECFD7B4D84"/>
          </w:pPr>
          <w:r w:rsidRPr="00B740C7">
            <w:rPr>
              <w:highlight w:val="yellow"/>
            </w:rPr>
            <w:t>VS YEAR</w:t>
          </w:r>
        </w:p>
      </w:docPartBody>
    </w:docPart>
    <w:docPart>
      <w:docPartPr>
        <w:name w:val="186A296A08C847DEB43EA455440BECCA"/>
        <w:category>
          <w:name w:val="General"/>
          <w:gallery w:val="placeholder"/>
        </w:category>
        <w:types>
          <w:type w:val="bbPlcHdr"/>
        </w:types>
        <w:behaviors>
          <w:behavior w:val="content"/>
        </w:behaviors>
        <w:guid w:val="{AB1B0D43-0807-4408-B2C8-0C70A09EF037}"/>
      </w:docPartPr>
      <w:docPartBody>
        <w:p w:rsidR="00944953" w:rsidRDefault="00944953">
          <w:pPr>
            <w:pStyle w:val="186A296A08C847DEB43EA455440BECCA"/>
          </w:pPr>
          <w:r w:rsidRPr="00B740C7">
            <w:rPr>
              <w:highlight w:val="yellow"/>
            </w:rPr>
            <w:t>PATH TO SLN FILE</w:t>
          </w:r>
        </w:p>
      </w:docPartBody>
    </w:docPart>
    <w:docPart>
      <w:docPartPr>
        <w:name w:val="4FDB6BB3B91D46809D99BE170C04BE48"/>
        <w:category>
          <w:name w:val="General"/>
          <w:gallery w:val="placeholder"/>
        </w:category>
        <w:types>
          <w:type w:val="bbPlcHdr"/>
        </w:types>
        <w:behaviors>
          <w:behavior w:val="content"/>
        </w:behaviors>
        <w:guid w:val="{42E3B488-BCB2-4C99-BACE-7A6012A8E823}"/>
      </w:docPartPr>
      <w:docPartBody>
        <w:p w:rsidR="00944953" w:rsidRDefault="00944953">
          <w:pPr>
            <w:pStyle w:val="4FDB6BB3B91D46809D99BE170C04BE48"/>
          </w:pPr>
          <w:r w:rsidRPr="00B740C7">
            <w:rPr>
              <w:highlight w:val="yellow"/>
            </w:rPr>
            <w:t>Enter Configurations</w:t>
          </w:r>
          <w:r w:rsidRPr="00B740C7">
            <w:rPr>
              <w:highlight w:val="yellow"/>
            </w:rPr>
            <w:br/>
            <w:t>1 per line</w:t>
          </w:r>
        </w:p>
      </w:docPartBody>
    </w:docPart>
    <w:docPart>
      <w:docPartPr>
        <w:name w:val="3D96CFE04DE44DB48A3793992E86889D"/>
        <w:category>
          <w:name w:val="General"/>
          <w:gallery w:val="placeholder"/>
        </w:category>
        <w:types>
          <w:type w:val="bbPlcHdr"/>
        </w:types>
        <w:behaviors>
          <w:behavior w:val="content"/>
        </w:behaviors>
        <w:guid w:val="{8297D5CD-0AA8-4FF8-9DD7-1FD4C9611481}"/>
      </w:docPartPr>
      <w:docPartBody>
        <w:p w:rsidR="00944953" w:rsidRDefault="00944953">
          <w:pPr>
            <w:pStyle w:val="3D96CFE04DE44DB48A3793992E86889D"/>
          </w:pPr>
          <w:r w:rsidRPr="00B740C7">
            <w:rPr>
              <w:highlight w:val="yellow"/>
            </w:rPr>
            <w:t>OUTPUT DIRECTORY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53"/>
    <w:rsid w:val="0035014A"/>
    <w:rsid w:val="007B2FF7"/>
    <w:rsid w:val="0094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65B09E3ED8487685F53D8F3DD68E20">
    <w:name w:val="6965B09E3ED8487685F53D8F3DD68E20"/>
  </w:style>
  <w:style w:type="paragraph" w:customStyle="1" w:styleId="E82F0FD9341E4BE3B3DC1BEFB92AF991">
    <w:name w:val="E82F0FD9341E4BE3B3DC1BEFB92AF991"/>
  </w:style>
  <w:style w:type="paragraph" w:customStyle="1" w:styleId="68D65F3D4C5D424EBF2FF90BC621CF50">
    <w:name w:val="68D65F3D4C5D424EBF2FF90BC621CF50"/>
  </w:style>
  <w:style w:type="paragraph" w:customStyle="1" w:styleId="290A2089733C4508AC3E205A17C83382">
    <w:name w:val="290A2089733C4508AC3E205A17C83382"/>
  </w:style>
  <w:style w:type="character" w:styleId="Strong">
    <w:name w:val="Strong"/>
    <w:uiPriority w:val="22"/>
    <w:qFormat/>
    <w:rPr>
      <w:b/>
      <w:bCs/>
    </w:rPr>
  </w:style>
  <w:style w:type="paragraph" w:customStyle="1" w:styleId="C47CB9B60CE144BF8B86CB587FE0F5E7">
    <w:name w:val="C47CB9B60CE144BF8B86CB587FE0F5E7"/>
  </w:style>
  <w:style w:type="paragraph" w:customStyle="1" w:styleId="9030B212439F4BC386E4E455BD6EAAF8">
    <w:name w:val="9030B212439F4BC386E4E455BD6EAAF8"/>
  </w:style>
  <w:style w:type="paragraph" w:customStyle="1" w:styleId="4B28DC7139BF4C6EA2832F03F0F9E806">
    <w:name w:val="4B28DC7139BF4C6EA2832F03F0F9E806"/>
  </w:style>
  <w:style w:type="paragraph" w:customStyle="1" w:styleId="25FCA07293B141439EE90C28F1719C96">
    <w:name w:val="25FCA07293B141439EE90C28F1719C96"/>
  </w:style>
  <w:style w:type="paragraph" w:customStyle="1" w:styleId="29A7522B90DB4466931C14AD4434EC28">
    <w:name w:val="29A7522B90DB4466931C14AD4434EC28"/>
  </w:style>
  <w:style w:type="paragraph" w:customStyle="1" w:styleId="68A8A6A6A4DF41C6B6973417B032E014">
    <w:name w:val="68A8A6A6A4DF41C6B6973417B032E014"/>
  </w:style>
  <w:style w:type="paragraph" w:customStyle="1" w:styleId="6BA3BAC2E4E242609A42CE4DFF96E707">
    <w:name w:val="6BA3BAC2E4E242609A42CE4DFF96E707"/>
  </w:style>
  <w:style w:type="paragraph" w:customStyle="1" w:styleId="C1D84FBA31FA470FBE7D72ECFD7B4D84">
    <w:name w:val="C1D84FBA31FA470FBE7D72ECFD7B4D84"/>
  </w:style>
  <w:style w:type="paragraph" w:customStyle="1" w:styleId="186A296A08C847DEB43EA455440BECCA">
    <w:name w:val="186A296A08C847DEB43EA455440BECCA"/>
  </w:style>
  <w:style w:type="paragraph" w:customStyle="1" w:styleId="4FDB6BB3B91D46809D99BE170C04BE48">
    <w:name w:val="4FDB6BB3B91D46809D99BE170C04BE48"/>
  </w:style>
  <w:style w:type="paragraph" w:customStyle="1" w:styleId="3D96CFE04DE44DB48A3793992E86889D">
    <w:name w:val="3D96CFE04DE44DB48A3793992E868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5C716-B85F-4E22-8E8C-01CDD1AE2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IAS_VisualStudio SW_Build_Procedure</Template>
  <TotalTime>207</TotalTime>
  <Pages>1</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BAE Systems</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Dyer, Phillip G (US)</dc:creator>
  <cp:keywords/>
  <dc:description/>
  <cp:lastModifiedBy>Oganov, Alexander (US) (Contractor)</cp:lastModifiedBy>
  <cp:revision>6</cp:revision>
  <dcterms:created xsi:type="dcterms:W3CDTF">2017-12-06T13:14:00Z</dcterms:created>
  <dcterms:modified xsi:type="dcterms:W3CDTF">2018-04-03T19:59:00Z</dcterms:modified>
</cp:coreProperties>
</file>